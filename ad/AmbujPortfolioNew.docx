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212D63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0BDEB19" w14:textId="77777777" w:rsidR="001B2ABD" w:rsidRDefault="001311FA" w:rsidP="008C32D7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4A67BA3D" wp14:editId="2CDDC2F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-2778125</wp:posOffset>
                  </wp:positionV>
                  <wp:extent cx="1990090" cy="2720340"/>
                  <wp:effectExtent l="0" t="0" r="0" b="381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09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0F1030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90D5744" w14:textId="77777777" w:rsidR="001B2ABD" w:rsidRPr="001311FA" w:rsidRDefault="001311FA" w:rsidP="001B2ABD">
            <w:pPr>
              <w:pStyle w:val="Title"/>
              <w:rPr>
                <w:sz w:val="56"/>
                <w:szCs w:val="56"/>
              </w:rPr>
            </w:pPr>
            <w:r w:rsidRPr="001311FA">
              <w:rPr>
                <w:sz w:val="56"/>
                <w:szCs w:val="56"/>
              </w:rPr>
              <w:t>ambuj dubey</w:t>
            </w:r>
          </w:p>
          <w:sdt>
            <w:sdtPr>
              <w:id w:val="-1711873194"/>
              <w:placeholder>
                <w:docPart w:val="8401B9B3F15C4087BE5FF712F8B4B339"/>
              </w:placeholder>
              <w:temporary/>
              <w:showingPlcHdr/>
              <w15:appearance w15:val="hidden"/>
            </w:sdtPr>
            <w:sdtEndPr/>
            <w:sdtContent>
              <w:p w14:paraId="3FD9A924" w14:textId="77777777" w:rsidR="008C32D7" w:rsidRDefault="008C32D7" w:rsidP="008C32D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C3A90F6" w14:textId="48A4F94B" w:rsidR="008C32D7" w:rsidRDefault="008C32D7" w:rsidP="008C32D7">
            <w:pPr>
              <w:pStyle w:val="BodyText"/>
              <w:spacing w:before="98" w:line="314" w:lineRule="auto"/>
              <w:ind w:left="105" w:right="164"/>
            </w:pPr>
            <w:r>
              <w:rPr>
                <w:w w:val="105"/>
              </w:rPr>
              <w:t>Dedicated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full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developer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-17"/>
                <w:w w:val="105"/>
              </w:rPr>
              <w:t xml:space="preserve"> </w:t>
            </w:r>
            <w:r w:rsidR="00CC5393">
              <w:rPr>
                <w:w w:val="105"/>
              </w:rPr>
              <w:t>4</w:t>
            </w:r>
            <w:r w:rsidR="004E0A03">
              <w:rPr>
                <w:w w:val="105"/>
              </w:rPr>
              <w:t>.</w:t>
            </w:r>
            <w:r w:rsidR="00CC5393">
              <w:rPr>
                <w:w w:val="105"/>
              </w:rPr>
              <w:t>8</w:t>
            </w:r>
            <w:r>
              <w:rPr>
                <w:w w:val="105"/>
              </w:rPr>
              <w:t>+</w:t>
            </w:r>
            <w:r>
              <w:rPr>
                <w:spacing w:val="-16"/>
                <w:w w:val="105"/>
              </w:rPr>
              <w:t xml:space="preserve"> </w:t>
            </w:r>
            <w:r w:rsidR="001F0D73">
              <w:rPr>
                <w:w w:val="105"/>
              </w:rPr>
              <w:t xml:space="preserve">years of </w:t>
            </w:r>
            <w:r>
              <w:rPr>
                <w:w w:val="105"/>
              </w:rPr>
              <w:t>experience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layers,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presentation layers, and databases. Certified in both Front-end and Back-end technologies. Having hands-on experience designing, developing, and implementing applications and solutions using a range of technologies and programming languages. Played major role with technologies like HTML, CSS, JavaScript,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JQuery,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Bootstrap,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Materialize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CSS,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React</w:t>
            </w:r>
            <w:r w:rsidR="009B3C33">
              <w:rPr>
                <w:w w:val="105"/>
              </w:rPr>
              <w:t>JS</w:t>
            </w:r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React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Native,</w:t>
            </w:r>
            <w:r>
              <w:rPr>
                <w:spacing w:val="-1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NodeJs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Strapi</w:t>
            </w:r>
            <w:proofErr w:type="spellEnd"/>
            <w:r>
              <w:rPr>
                <w:w w:val="105"/>
              </w:rPr>
              <w:t>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EJS,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Php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Core, MongoDB, MySQL and</w:t>
            </w:r>
            <w:r>
              <w:rPr>
                <w:spacing w:val="-7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MsSQL</w:t>
            </w:r>
            <w:proofErr w:type="spellEnd"/>
            <w:r>
              <w:rPr>
                <w:w w:val="105"/>
              </w:rPr>
              <w:t>.</w:t>
            </w:r>
          </w:p>
          <w:p w14:paraId="0DD800C4" w14:textId="77777777" w:rsidR="008C32D7" w:rsidRDefault="008C32D7" w:rsidP="008C32D7">
            <w:pPr>
              <w:pStyle w:val="BodyText"/>
              <w:spacing w:before="3"/>
              <w:rPr>
                <w:sz w:val="24"/>
              </w:rPr>
            </w:pPr>
          </w:p>
          <w:p w14:paraId="32A2190D" w14:textId="77777777" w:rsidR="008C32D7" w:rsidRDefault="008C32D7" w:rsidP="008C32D7">
            <w:pPr>
              <w:pStyle w:val="BodyText"/>
              <w:spacing w:line="314" w:lineRule="auto"/>
              <w:ind w:left="105" w:right="42" w:firstLine="596"/>
            </w:pP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prefer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challenges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require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projects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which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have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outside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my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comfort zone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knowledge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set.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Learning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new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languages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development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techniques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important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as well as my organizations growth. I worked with AWS, Azure, Heroku, Digital Ocean and others cloud services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skillfully.</w:t>
            </w:r>
          </w:p>
          <w:p w14:paraId="0FA7C3E5" w14:textId="77777777" w:rsidR="001B2ABD" w:rsidRDefault="001B2ABD" w:rsidP="001311FA">
            <w:pPr>
              <w:pStyle w:val="Subtitle"/>
            </w:pPr>
          </w:p>
        </w:tc>
      </w:tr>
      <w:tr w:rsidR="001B2ABD" w14:paraId="2DB969BC" w14:textId="77777777" w:rsidTr="001B2ABD">
        <w:tc>
          <w:tcPr>
            <w:tcW w:w="3600" w:type="dxa"/>
          </w:tcPr>
          <w:p w14:paraId="17B02A3D" w14:textId="77777777" w:rsidR="00036450" w:rsidRDefault="00036450" w:rsidP="00036450"/>
          <w:sdt>
            <w:sdtPr>
              <w:id w:val="-1954003311"/>
              <w:placeholder>
                <w:docPart w:val="26C57E24CCC34974B52B98595B3D6C3C"/>
              </w:placeholder>
              <w:temporary/>
              <w:showingPlcHdr/>
              <w15:appearance w15:val="hidden"/>
            </w:sdtPr>
            <w:sdtEndPr/>
            <w:sdtContent>
              <w:p w14:paraId="5C51131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071E085F" w14:textId="48BDB343" w:rsidR="001311FA" w:rsidRDefault="001B7321" w:rsidP="00B323BE">
            <w:pPr>
              <w:rPr>
                <w:w w:val="105"/>
              </w:rPr>
            </w:pPr>
            <w:sdt>
              <w:sdtPr>
                <w:id w:val="1111563247"/>
                <w:placeholder>
                  <w:docPart w:val="79D65A5D42BB49E28ACE335BDD38458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B323BE">
              <w:t xml:space="preserve"> +91-</w:t>
            </w:r>
            <w:r w:rsidR="001311FA">
              <w:rPr>
                <w:w w:val="105"/>
              </w:rPr>
              <w:t>9753750955</w:t>
            </w:r>
          </w:p>
          <w:p w14:paraId="6AF34BD3" w14:textId="77777777" w:rsidR="004F5D28" w:rsidRDefault="004F5D28" w:rsidP="001311FA">
            <w:pPr>
              <w:pStyle w:val="BodyText"/>
              <w:spacing w:line="282" w:lineRule="exact"/>
            </w:pPr>
          </w:p>
          <w:p w14:paraId="2633D225" w14:textId="0D97896F" w:rsidR="004D3011" w:rsidRDefault="004F5D28" w:rsidP="004D3011">
            <w:r>
              <w:t>SKYPE:</w:t>
            </w:r>
            <w:r w:rsidR="00B323BE">
              <w:t xml:space="preserve"> </w:t>
            </w:r>
            <w:proofErr w:type="spellStart"/>
            <w:r>
              <w:t>ambujdubey</w:t>
            </w:r>
            <w:proofErr w:type="spellEnd"/>
            <w:r>
              <w:t xml:space="preserve"> or</w:t>
            </w:r>
            <w:r>
              <w:br/>
            </w:r>
            <w:r w:rsidRPr="004F5D28">
              <w:t>ambujdubey@outlook.in</w:t>
            </w:r>
          </w:p>
          <w:p w14:paraId="2D11A0AC" w14:textId="77777777" w:rsidR="004D3011" w:rsidRPr="004D3011" w:rsidRDefault="004D3011" w:rsidP="004D3011"/>
          <w:sdt>
            <w:sdtPr>
              <w:id w:val="67859272"/>
              <w:placeholder>
                <w:docPart w:val="6BDB830D4DC248298AB0C2C7FE9259D1"/>
              </w:placeholder>
              <w:temporary/>
              <w:showingPlcHdr/>
              <w15:appearance w15:val="hidden"/>
            </w:sdtPr>
            <w:sdtEndPr/>
            <w:sdtContent>
              <w:p w14:paraId="184DA80D" w14:textId="77777777" w:rsidR="004D3011" w:rsidRDefault="004D3011" w:rsidP="004D3011">
                <w:r w:rsidRPr="008C32D7">
                  <w:rPr>
                    <w:b/>
                  </w:rPr>
                  <w:t>WEBSITE:</w:t>
                </w:r>
              </w:p>
            </w:sdtContent>
          </w:sdt>
          <w:p w14:paraId="7634ABB9" w14:textId="769DE9CC" w:rsidR="001311FA" w:rsidRPr="001311FA" w:rsidRDefault="001B7321" w:rsidP="001311FA">
            <w:pPr>
              <w:pStyle w:val="BodyText"/>
              <w:spacing w:before="1" w:line="244" w:lineRule="auto"/>
              <w:ind w:left="105"/>
            </w:pPr>
            <w:hyperlink r:id="rId11" w:history="1">
              <w:r w:rsidR="004E0A03" w:rsidRPr="00C93CC6">
                <w:rPr>
                  <w:rStyle w:val="Hyperlink"/>
                  <w:w w:val="105"/>
                </w:rPr>
                <w:t xml:space="preserve"> </w:t>
              </w:r>
              <w:r w:rsidR="004E0A03" w:rsidRPr="004E0A03">
                <w:rPr>
                  <w:rStyle w:val="Hyperlink"/>
                  <w:w w:val="105"/>
                </w:rPr>
                <w:t>https://ambujbpl.github.io/</w:t>
              </w:r>
            </w:hyperlink>
          </w:p>
          <w:p w14:paraId="5DACD077" w14:textId="77777777" w:rsidR="004D3011" w:rsidRDefault="004D3011" w:rsidP="004D3011"/>
          <w:p w14:paraId="03AC4F16" w14:textId="0C51A724" w:rsidR="004E0A03" w:rsidRDefault="004E0A03" w:rsidP="004E0A03">
            <w:r w:rsidRPr="004E0A03">
              <w:rPr>
                <w:b/>
                <w:bCs/>
              </w:rPr>
              <w:t>GITHUB:</w:t>
            </w:r>
          </w:p>
          <w:p w14:paraId="0462A463" w14:textId="77777777" w:rsidR="004E0A03" w:rsidRPr="001311FA" w:rsidRDefault="001B7321" w:rsidP="004E0A03">
            <w:pPr>
              <w:pStyle w:val="BodyText"/>
              <w:spacing w:before="1" w:line="244" w:lineRule="auto"/>
              <w:ind w:left="105"/>
            </w:pPr>
            <w:hyperlink r:id="rId12" w:history="1">
              <w:r w:rsidR="004E0A03" w:rsidRPr="00C93CC6">
                <w:rPr>
                  <w:rStyle w:val="Hyperlink"/>
                  <w:w w:val="105"/>
                </w:rPr>
                <w:t xml:space="preserve"> </w:t>
              </w:r>
              <w:r w:rsidR="004E0A03" w:rsidRPr="00C93CC6">
                <w:rPr>
                  <w:rStyle w:val="Hyperlink"/>
                </w:rPr>
                <w:t>(https://github.com/ambujbpl)</w:t>
              </w:r>
            </w:hyperlink>
          </w:p>
          <w:p w14:paraId="49C65399" w14:textId="77777777" w:rsidR="004D3011" w:rsidRDefault="004D3011" w:rsidP="004D3011"/>
          <w:sdt>
            <w:sdtPr>
              <w:id w:val="-240260293"/>
              <w:placeholder>
                <w:docPart w:val="22DD174E85E446B8A2A3B54E324B1432"/>
              </w:placeholder>
              <w:temporary/>
              <w:showingPlcHdr/>
              <w15:appearance w15:val="hidden"/>
            </w:sdtPr>
            <w:sdtEndPr/>
            <w:sdtContent>
              <w:p w14:paraId="588203C6" w14:textId="77777777" w:rsidR="004D3011" w:rsidRDefault="004D3011" w:rsidP="004D3011">
                <w:r w:rsidRPr="008C32D7">
                  <w:rPr>
                    <w:b/>
                  </w:rPr>
                  <w:t>EMAIL:</w:t>
                </w:r>
              </w:p>
            </w:sdtContent>
          </w:sdt>
          <w:p w14:paraId="0ED7B20D" w14:textId="77777777" w:rsidR="001311FA" w:rsidRPr="00B323BE" w:rsidRDefault="008C32D7" w:rsidP="008C32D7">
            <w:pPr>
              <w:widowControl w:val="0"/>
              <w:autoSpaceDE w:val="0"/>
              <w:autoSpaceDN w:val="0"/>
              <w:spacing w:line="276" w:lineRule="auto"/>
              <w:ind w:left="105"/>
              <w:rPr>
                <w:rFonts w:ascii="Arial" w:eastAsia="Arial" w:hAnsi="Arial" w:cs="Arial"/>
                <w:color w:val="B85A22" w:themeColor="accent2" w:themeShade="BF"/>
                <w:spacing w:val="-4"/>
                <w:w w:val="105"/>
                <w:sz w:val="19"/>
                <w:szCs w:val="19"/>
                <w:u w:val="single"/>
                <w:lang w:eastAsia="en-US" w:bidi="en-US"/>
              </w:rPr>
            </w:pPr>
            <w:r w:rsidRPr="00B323BE">
              <w:rPr>
                <w:rFonts w:ascii="Arial" w:eastAsia="Arial" w:hAnsi="Arial" w:cs="Arial"/>
                <w:color w:val="B85A22" w:themeColor="accent2" w:themeShade="BF"/>
                <w:w w:val="105"/>
                <w:sz w:val="19"/>
                <w:szCs w:val="19"/>
                <w:u w:val="single"/>
                <w:lang w:eastAsia="en-US" w:bidi="en-US"/>
              </w:rPr>
              <w:t>ambujdubey89@gmail.com</w:t>
            </w:r>
          </w:p>
          <w:p w14:paraId="7DD95DFB" w14:textId="77777777" w:rsidR="004E0A03" w:rsidRDefault="004E0A03" w:rsidP="008C32D7">
            <w:pPr>
              <w:widowControl w:val="0"/>
              <w:autoSpaceDE w:val="0"/>
              <w:autoSpaceDN w:val="0"/>
              <w:spacing w:line="310" w:lineRule="exact"/>
            </w:pPr>
          </w:p>
          <w:p w14:paraId="51F48D7F" w14:textId="231F2BA0" w:rsidR="008C32D7" w:rsidRPr="008C32D7" w:rsidRDefault="001B7321" w:rsidP="008C32D7">
            <w:pPr>
              <w:widowControl w:val="0"/>
              <w:autoSpaceDE w:val="0"/>
              <w:autoSpaceDN w:val="0"/>
              <w:spacing w:line="310" w:lineRule="exact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  <w:lang w:eastAsia="en-US" w:bidi="en-US"/>
              </w:rPr>
            </w:pPr>
            <w:hyperlink r:id="rId13">
              <w:proofErr w:type="spellStart"/>
              <w:r w:rsidR="008C32D7" w:rsidRPr="008C32D7">
                <w:rPr>
                  <w:rStyle w:val="Hyperlink"/>
                  <w:rFonts w:ascii="Arial" w:eastAsia="Arial" w:hAnsi="Arial" w:cs="Arial"/>
                  <w:b/>
                  <w:color w:val="000000" w:themeColor="text1"/>
                  <w:sz w:val="19"/>
                  <w:szCs w:val="19"/>
                  <w:lang w:eastAsia="en-US" w:bidi="en-US"/>
                </w:rPr>
                <w:t>Linkedin</w:t>
              </w:r>
              <w:proofErr w:type="spellEnd"/>
            </w:hyperlink>
          </w:p>
          <w:p w14:paraId="2DE52D09" w14:textId="0B87D54D" w:rsidR="004D3011" w:rsidRPr="008C32D7" w:rsidRDefault="001B7321" w:rsidP="008C32D7">
            <w:pPr>
              <w:widowControl w:val="0"/>
              <w:autoSpaceDE w:val="0"/>
              <w:autoSpaceDN w:val="0"/>
              <w:spacing w:line="310" w:lineRule="exact"/>
              <w:rPr>
                <w:rFonts w:ascii="Arial" w:eastAsia="Arial" w:hAnsi="Arial" w:cs="Arial"/>
                <w:b/>
                <w:sz w:val="19"/>
                <w:szCs w:val="19"/>
                <w:lang w:eastAsia="en-US" w:bidi="en-US"/>
              </w:rPr>
            </w:pPr>
            <w:hyperlink r:id="rId14" w:history="1">
              <w:r w:rsidR="004F5D28" w:rsidRPr="004A79FF">
                <w:rPr>
                  <w:rStyle w:val="Hyperlink"/>
                  <w:rFonts w:ascii="Arial" w:eastAsia="Arial" w:hAnsi="Arial" w:cs="Arial"/>
                  <w:b/>
                  <w:sz w:val="19"/>
                  <w:szCs w:val="19"/>
                  <w:lang w:eastAsia="en-US" w:bidi="en-US"/>
                </w:rPr>
                <w:t>https://in.linkedin.com/in/ambuj- dubey-2923b456)</w:t>
              </w:r>
            </w:hyperlink>
          </w:p>
          <w:p w14:paraId="4BFD7B53" w14:textId="77777777" w:rsidR="008C32D7" w:rsidRDefault="008C32D7" w:rsidP="004D3011"/>
          <w:p w14:paraId="5670FCD0" w14:textId="77777777" w:rsidR="008C32D7" w:rsidRDefault="008C32D7" w:rsidP="00BA0F96">
            <w:pPr>
              <w:rPr>
                <w:b/>
                <w:bCs/>
                <w:lang w:bidi="en-US"/>
              </w:rPr>
            </w:pPr>
          </w:p>
          <w:p w14:paraId="479F9359" w14:textId="77777777" w:rsidR="008C32D7" w:rsidRDefault="008C32D7" w:rsidP="00BA0F96">
            <w:pPr>
              <w:rPr>
                <w:b/>
                <w:bCs/>
                <w:lang w:bidi="en-US"/>
              </w:rPr>
            </w:pPr>
          </w:p>
          <w:p w14:paraId="4FE4AABA" w14:textId="77777777" w:rsidR="008A5430" w:rsidRDefault="008A5430" w:rsidP="00BA0F96">
            <w:pPr>
              <w:rPr>
                <w:b/>
                <w:bCs/>
                <w:lang w:bidi="en-US"/>
              </w:rPr>
            </w:pPr>
          </w:p>
          <w:p w14:paraId="127682E8" w14:textId="09800CF1" w:rsidR="008A5430" w:rsidRDefault="008A5430" w:rsidP="00BA0F96">
            <w:pPr>
              <w:rPr>
                <w:b/>
                <w:bCs/>
                <w:lang w:bidi="en-US"/>
              </w:rPr>
            </w:pPr>
          </w:p>
          <w:p w14:paraId="107D3413" w14:textId="2E436B0F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B6EF417" w14:textId="1A9707CD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2F12F740" w14:textId="05A41970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370803C" w14:textId="0DF4272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A8F0D8F" w14:textId="0D08139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9E49699" w14:textId="2172200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243B271" w14:textId="6A21633A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DE8A188" w14:textId="0089A2BF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B351FAD" w14:textId="000D02B9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E2E2E1B" w14:textId="1CAB6C72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76C201B" w14:textId="0A189982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CC5C0B4" w14:textId="797EA73B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AE28DB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788AFE2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EDUCATION</w:t>
            </w:r>
          </w:p>
          <w:p w14:paraId="01D05463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C-DAC</w:t>
            </w:r>
          </w:p>
          <w:p w14:paraId="304200EE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Hyderabad</w:t>
            </w:r>
          </w:p>
          <w:p w14:paraId="6F2A6F5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2016</w:t>
            </w:r>
          </w:p>
          <w:p w14:paraId="49FD8ADC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74.00 %</w:t>
            </w:r>
          </w:p>
          <w:p w14:paraId="159D4D25" w14:textId="77777777" w:rsidR="004F5D28" w:rsidRDefault="004F5D28" w:rsidP="00BA0F96">
            <w:pPr>
              <w:rPr>
                <w:b/>
                <w:lang w:bidi="en-US"/>
              </w:rPr>
            </w:pPr>
          </w:p>
          <w:p w14:paraId="33116789" w14:textId="77777777" w:rsidR="004F5D28" w:rsidRDefault="004F5D28" w:rsidP="00BA0F96">
            <w:pPr>
              <w:rPr>
                <w:b/>
                <w:lang w:bidi="en-US"/>
              </w:rPr>
            </w:pPr>
          </w:p>
          <w:p w14:paraId="08445563" w14:textId="4EA535E5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b/>
                <w:lang w:bidi="en-US"/>
              </w:rPr>
              <w:t xml:space="preserve">Master of Technology </w:t>
            </w:r>
            <w:r w:rsidRPr="00BA0F96">
              <w:rPr>
                <w:lang w:bidi="en-US"/>
              </w:rPr>
              <w:t>OIST Bhopal / RGPV Bhopal 2013 - 2015</w:t>
            </w:r>
          </w:p>
          <w:p w14:paraId="408C64F9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86.00 %</w:t>
            </w:r>
          </w:p>
          <w:p w14:paraId="210E4B2F" w14:textId="77777777" w:rsidR="004E0A03" w:rsidRDefault="004E0A03" w:rsidP="00BA0F96">
            <w:pPr>
              <w:rPr>
                <w:b/>
                <w:bCs/>
                <w:lang w:bidi="en-US"/>
              </w:rPr>
            </w:pPr>
          </w:p>
          <w:p w14:paraId="5A63EA7E" w14:textId="77777777" w:rsidR="004E0A03" w:rsidRDefault="004E0A03" w:rsidP="00BA0F96">
            <w:pPr>
              <w:rPr>
                <w:b/>
                <w:bCs/>
                <w:lang w:bidi="en-US"/>
              </w:rPr>
            </w:pPr>
          </w:p>
          <w:p w14:paraId="5BE45A94" w14:textId="3C671A2C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Bachelor of Engineering</w:t>
            </w:r>
          </w:p>
          <w:p w14:paraId="6273B901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TIEIT BHOPAL / RGPV</w:t>
            </w:r>
          </w:p>
          <w:p w14:paraId="0C8D4205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Bhopal</w:t>
            </w:r>
          </w:p>
          <w:p w14:paraId="222A6773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2007 - 2011</w:t>
            </w:r>
          </w:p>
          <w:p w14:paraId="4FCF7201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70.59 %</w:t>
            </w:r>
          </w:p>
          <w:p w14:paraId="64557849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3DF48640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Higher Secondary</w:t>
            </w:r>
          </w:p>
          <w:p w14:paraId="68CF1725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Government School For Excellence,</w:t>
            </w:r>
          </w:p>
          <w:p w14:paraId="6BB7D4BC" w14:textId="77777777" w:rsidR="00BA0F96" w:rsidRPr="00BA0F96" w:rsidRDefault="00BA0F96" w:rsidP="00BA0F96">
            <w:pPr>
              <w:rPr>
                <w:lang w:bidi="en-US"/>
              </w:rPr>
            </w:pPr>
            <w:proofErr w:type="spellStart"/>
            <w:r w:rsidRPr="00BA0F96">
              <w:rPr>
                <w:lang w:bidi="en-US"/>
              </w:rPr>
              <w:t>Hoshangabad</w:t>
            </w:r>
            <w:proofErr w:type="spellEnd"/>
            <w:r w:rsidRPr="00BA0F96">
              <w:rPr>
                <w:lang w:bidi="en-US"/>
              </w:rPr>
              <w:t>(MP)</w:t>
            </w:r>
          </w:p>
          <w:p w14:paraId="06691887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2007</w:t>
            </w:r>
          </w:p>
          <w:p w14:paraId="08DE99A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77.40 %</w:t>
            </w:r>
          </w:p>
          <w:p w14:paraId="5EB8A43B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C81571A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High School</w:t>
            </w:r>
          </w:p>
          <w:p w14:paraId="38F78153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Government School For Excellence,</w:t>
            </w:r>
          </w:p>
          <w:p w14:paraId="0A2910D1" w14:textId="77777777" w:rsidR="00BA0F96" w:rsidRPr="00BA0F96" w:rsidRDefault="00BA0F96" w:rsidP="00BA0F96">
            <w:pPr>
              <w:rPr>
                <w:lang w:bidi="en-US"/>
              </w:rPr>
            </w:pPr>
            <w:proofErr w:type="spellStart"/>
            <w:r w:rsidRPr="00BA0F96">
              <w:rPr>
                <w:lang w:bidi="en-US"/>
              </w:rPr>
              <w:t>Hoshangabad</w:t>
            </w:r>
            <w:proofErr w:type="spellEnd"/>
            <w:r w:rsidRPr="00BA0F96">
              <w:rPr>
                <w:lang w:bidi="en-US"/>
              </w:rPr>
              <w:t>(MP)</w:t>
            </w:r>
          </w:p>
          <w:p w14:paraId="6476D639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2005</w:t>
            </w:r>
          </w:p>
          <w:p w14:paraId="3E0540AB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82.20 %</w:t>
            </w:r>
          </w:p>
          <w:p w14:paraId="7F6450D7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A36E85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30E2DB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22B1E0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F012EC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79EF7B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0BD215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E725220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F00CF8F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2E3F8D53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F881AD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3325A19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F0C4B8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425DD9F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084351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509113D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04CF113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A88BD6B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C9E59B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69DA3C7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F19A25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7ECF193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038967E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7E3F5DA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98A46E4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5762040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13ACC2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59043C4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8198B42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DE23E57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CF8FC91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EC7B2E6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1AD748BA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38FE9658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6E00B43C" w14:textId="77777777" w:rsidR="00B323BE" w:rsidRDefault="00B323BE" w:rsidP="00BA0F96">
            <w:pPr>
              <w:rPr>
                <w:b/>
                <w:bCs/>
                <w:lang w:bidi="en-US"/>
              </w:rPr>
            </w:pPr>
          </w:p>
          <w:p w14:paraId="467E39D9" w14:textId="19DA7D2C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LANGUAGES</w:t>
            </w:r>
          </w:p>
          <w:p w14:paraId="453E90BF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 xml:space="preserve">English (Professional) </w:t>
            </w:r>
          </w:p>
          <w:p w14:paraId="0C43B9F2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Hindi (Native)</w:t>
            </w:r>
          </w:p>
          <w:p w14:paraId="1D412221" w14:textId="77777777" w:rsidR="00BA0F96" w:rsidRPr="00BA0F96" w:rsidRDefault="00BA0F96" w:rsidP="00BA0F96">
            <w:pPr>
              <w:rPr>
                <w:lang w:bidi="en-US"/>
              </w:rPr>
            </w:pPr>
          </w:p>
          <w:p w14:paraId="66C6FBB7" w14:textId="77777777" w:rsidR="00BA0F96" w:rsidRPr="00BA0F96" w:rsidRDefault="00BA0F96" w:rsidP="00BA0F96">
            <w:pPr>
              <w:rPr>
                <w:b/>
                <w:bCs/>
                <w:lang w:bidi="en-US"/>
              </w:rPr>
            </w:pPr>
            <w:r w:rsidRPr="00BA0F96">
              <w:rPr>
                <w:b/>
                <w:bCs/>
                <w:lang w:bidi="en-US"/>
              </w:rPr>
              <w:t>GENERAL</w:t>
            </w:r>
          </w:p>
          <w:p w14:paraId="7AB3905E" w14:textId="77777777" w:rsidR="00BA0F96" w:rsidRPr="00BA0F96" w:rsidRDefault="00BA0F96" w:rsidP="00BA0F96">
            <w:pPr>
              <w:rPr>
                <w:b/>
                <w:lang w:bidi="en-US"/>
              </w:rPr>
            </w:pPr>
            <w:r w:rsidRPr="00BA0F96">
              <w:rPr>
                <w:b/>
                <w:lang w:bidi="en-US"/>
              </w:rPr>
              <w:t>PROFICIENCIES</w:t>
            </w:r>
          </w:p>
          <w:p w14:paraId="4DD286DC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 xml:space="preserve">Creative </w:t>
            </w:r>
          </w:p>
          <w:p w14:paraId="208C8F46" w14:textId="77777777" w:rsidR="00BA0F96" w:rsidRP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Team Work</w:t>
            </w:r>
          </w:p>
          <w:p w14:paraId="4B6132BE" w14:textId="77777777" w:rsidR="008A5430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Willingness To Learn</w:t>
            </w:r>
          </w:p>
          <w:p w14:paraId="6AE47358" w14:textId="77777777" w:rsidR="00BA0F96" w:rsidRDefault="00BA0F96" w:rsidP="00BA0F96">
            <w:pPr>
              <w:rPr>
                <w:lang w:bidi="en-US"/>
              </w:rPr>
            </w:pPr>
            <w:r w:rsidRPr="00BA0F96">
              <w:rPr>
                <w:lang w:bidi="en-US"/>
              </w:rPr>
              <w:t>Dedication in work</w:t>
            </w:r>
          </w:p>
          <w:p w14:paraId="5929EC61" w14:textId="77777777" w:rsidR="008A5430" w:rsidRDefault="008A5430" w:rsidP="008A5430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>
              <w:rPr>
                <w:b/>
                <w:bCs/>
                <w:lang w:bidi="en-US"/>
              </w:rPr>
              <w:t xml:space="preserve"> </w:t>
            </w:r>
          </w:p>
          <w:p w14:paraId="385E375B" w14:textId="77777777" w:rsidR="008A5430" w:rsidRPr="008C32D7" w:rsidRDefault="008A5430" w:rsidP="008A5430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 w:rsidRPr="008C32D7">
              <w:rPr>
                <w:b/>
                <w:bCs/>
                <w:lang w:bidi="en-US"/>
              </w:rPr>
              <w:t>HOBBIES</w:t>
            </w:r>
          </w:p>
          <w:p w14:paraId="39B6BC27" w14:textId="77777777" w:rsidR="008A5430" w:rsidRDefault="008A5430" w:rsidP="008A5430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 xml:space="preserve">Internet Surfing </w:t>
            </w:r>
          </w:p>
          <w:p w14:paraId="325CF8B0" w14:textId="77777777" w:rsidR="008A5430" w:rsidRPr="008C32D7" w:rsidRDefault="008A5430" w:rsidP="008A5430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>Sports Activities</w:t>
            </w:r>
          </w:p>
          <w:p w14:paraId="47608A83" w14:textId="6C450F46" w:rsidR="004F5D28" w:rsidRDefault="008A5430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8C32D7">
              <w:rPr>
                <w:lang w:bidi="en-US"/>
              </w:rPr>
              <w:t>Learn New Technologies</w:t>
            </w:r>
          </w:p>
          <w:p w14:paraId="3067F32E" w14:textId="77777777" w:rsidR="004F5D28" w:rsidRDefault="004F5D28" w:rsidP="004F5D28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</w:p>
          <w:p w14:paraId="5DAE9B8E" w14:textId="18DEE3F9" w:rsidR="004F5D28" w:rsidRPr="008C32D7" w:rsidRDefault="004F5D28" w:rsidP="004F5D28">
            <w:pPr>
              <w:tabs>
                <w:tab w:val="left" w:pos="7975"/>
              </w:tabs>
              <w:rPr>
                <w:b/>
                <w:bCs/>
                <w:lang w:bidi="en-US"/>
              </w:rPr>
            </w:pPr>
            <w:r w:rsidRPr="004F5D28">
              <w:rPr>
                <w:b/>
                <w:bCs/>
                <w:lang w:bidi="en-US"/>
              </w:rPr>
              <w:t>Personal Profile</w:t>
            </w:r>
          </w:p>
          <w:p w14:paraId="0E9279DF" w14:textId="07B91DB6" w:rsidR="004F5D28" w:rsidRDefault="004F5D28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rPr>
                <w:lang w:bidi="en-US"/>
              </w:rPr>
              <w:t xml:space="preserve"> </w:t>
            </w:r>
            <w:r w:rsidRPr="004F5D28">
              <w:rPr>
                <w:lang w:bidi="en-US"/>
              </w:rPr>
              <w:t>Father’s Name</w:t>
            </w:r>
            <w:r>
              <w:rPr>
                <w:lang w:bidi="en-US"/>
              </w:rPr>
              <w:t xml:space="preserve"> : </w:t>
            </w:r>
            <w:r w:rsidRPr="004F5D28">
              <w:rPr>
                <w:lang w:bidi="en-US"/>
              </w:rPr>
              <w:t>Mr. Shravan Dubey</w:t>
            </w:r>
          </w:p>
          <w:p w14:paraId="245A06FA" w14:textId="1C113F92" w:rsidR="004F5D28" w:rsidRDefault="004F5D28" w:rsidP="004F5D28">
            <w:pPr>
              <w:tabs>
                <w:tab w:val="left" w:pos="7975"/>
              </w:tabs>
            </w:pPr>
            <w:r>
              <w:rPr>
                <w:lang w:bidi="en-US"/>
              </w:rPr>
              <w:t xml:space="preserve"> </w:t>
            </w:r>
            <w:r>
              <w:t>Mother’s Name : Mrs. Kalpana Dubey</w:t>
            </w:r>
          </w:p>
          <w:p w14:paraId="5CC09197" w14:textId="61A88F31" w:rsidR="00397B0B" w:rsidRPr="008C32D7" w:rsidRDefault="00397B0B" w:rsidP="004F5D28">
            <w:pPr>
              <w:tabs>
                <w:tab w:val="left" w:pos="7975"/>
              </w:tabs>
              <w:rPr>
                <w:lang w:bidi="en-US"/>
              </w:rPr>
            </w:pPr>
            <w:r>
              <w:t xml:space="preserve"> Date of Birth : 06-08-1989</w:t>
            </w:r>
          </w:p>
          <w:p w14:paraId="1BC9A11D" w14:textId="213698AC" w:rsidR="008A5430" w:rsidRDefault="004F5D28" w:rsidP="004F5D28">
            <w:r>
              <w:rPr>
                <w:lang w:bidi="en-US"/>
              </w:rPr>
              <w:t xml:space="preserve"> </w:t>
            </w:r>
            <w:r w:rsidR="00397B0B">
              <w:t>Nationality : Indian</w:t>
            </w:r>
          </w:p>
          <w:p w14:paraId="468BCEBC" w14:textId="696810F7" w:rsidR="00397B0B" w:rsidRDefault="00397B0B" w:rsidP="004F5D28">
            <w:r>
              <w:t xml:space="preserve"> Permanent Address : </w:t>
            </w:r>
            <w:r w:rsidRPr="00397B0B">
              <w:t xml:space="preserve">20-A </w:t>
            </w:r>
            <w:proofErr w:type="spellStart"/>
            <w:r w:rsidRPr="00397B0B">
              <w:t>Sachchidanand</w:t>
            </w:r>
            <w:proofErr w:type="spellEnd"/>
            <w:r w:rsidRPr="00397B0B">
              <w:t xml:space="preserve"> Nagar, BHEL, Bhopal (M.P.)</w:t>
            </w:r>
          </w:p>
          <w:p w14:paraId="33BD4D95" w14:textId="3BA03658" w:rsidR="00397B0B" w:rsidRPr="004D3011" w:rsidRDefault="00397B0B" w:rsidP="004F5D28"/>
        </w:tc>
        <w:tc>
          <w:tcPr>
            <w:tcW w:w="720" w:type="dxa"/>
          </w:tcPr>
          <w:p w14:paraId="005618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1EB833F" w14:textId="77777777" w:rsidR="001B2ABD" w:rsidRDefault="00470B90" w:rsidP="00036450">
            <w:pPr>
              <w:pStyle w:val="Heading2"/>
            </w:pPr>
            <w:r>
              <w:rPr>
                <w:w w:val="115"/>
              </w:rPr>
              <w:t>EXPERIENCES</w:t>
            </w:r>
          </w:p>
          <w:p w14:paraId="5E8033F0" w14:textId="0E3AA254" w:rsidR="00D628AF" w:rsidRDefault="00D628AF" w:rsidP="00D628AF">
            <w:pPr>
              <w:pStyle w:val="Heading4"/>
            </w:pPr>
            <w:r>
              <w:t xml:space="preserve">Sr. Software Engineer at </w:t>
            </w:r>
            <w:proofErr w:type="spellStart"/>
            <w:r>
              <w:t>IndiaNIC</w:t>
            </w:r>
            <w:proofErr w:type="spellEnd"/>
            <w:r>
              <w:t xml:space="preserve"> Infotech Limited</w:t>
            </w:r>
            <w:r>
              <w:t xml:space="preserve">             </w:t>
            </w:r>
            <w:r>
              <w:t>2021-Now</w:t>
            </w:r>
          </w:p>
          <w:p w14:paraId="11673B42" w14:textId="3D603A0C" w:rsidR="00D628AF" w:rsidRDefault="00D628AF" w:rsidP="00D628AF">
            <w:pPr>
              <w:pStyle w:val="Heading4"/>
            </w:pPr>
            <w:r>
              <w:t>Ahmedabad</w:t>
            </w:r>
          </w:p>
          <w:p w14:paraId="4316C122" w14:textId="298512A2" w:rsidR="00036450" w:rsidRDefault="00036450" w:rsidP="00B359E4">
            <w:pPr>
              <w:pStyle w:val="Heading4"/>
            </w:pPr>
          </w:p>
          <w:p w14:paraId="04963F59" w14:textId="77777777" w:rsidR="00D628AF" w:rsidRDefault="00D628AF" w:rsidP="00D628AF">
            <w:pPr>
              <w:pStyle w:val="ListParagraph"/>
              <w:numPr>
                <w:ilvl w:val="0"/>
                <w:numId w:val="5"/>
              </w:numPr>
            </w:pPr>
            <w:r>
              <w:t>Working as a Sr. Software Engineer.</w:t>
            </w:r>
          </w:p>
          <w:p w14:paraId="1308EDDC" w14:textId="77777777" w:rsidR="00D628AF" w:rsidRDefault="00D628AF" w:rsidP="00D628AF">
            <w:pPr>
              <w:pStyle w:val="ListParagraph"/>
              <w:numPr>
                <w:ilvl w:val="0"/>
                <w:numId w:val="5"/>
              </w:numPr>
            </w:pPr>
            <w:r>
              <w:t>Collaborates with development team which includes Product Manager, Software Engineer and Quality Assurance team to identifying software problems, testing methods, and best solutions.</w:t>
            </w:r>
          </w:p>
          <w:p w14:paraId="5899D10F" w14:textId="7A708B5F" w:rsidR="00D628AF" w:rsidRDefault="00D628AF" w:rsidP="00D628AF">
            <w:pPr>
              <w:pStyle w:val="ListParagraph"/>
              <w:numPr>
                <w:ilvl w:val="0"/>
                <w:numId w:val="5"/>
              </w:numPr>
            </w:pPr>
            <w:r>
              <w:t>Object-Oriented Analysis.</w:t>
            </w:r>
          </w:p>
          <w:p w14:paraId="4A9FC3E2" w14:textId="77777777" w:rsidR="00D628AF" w:rsidRDefault="00D628AF" w:rsidP="00D628AF"/>
          <w:p w14:paraId="7E751641" w14:textId="4A6D1346" w:rsidR="00D628AF" w:rsidRDefault="00D628AF" w:rsidP="00D628AF">
            <w:pPr>
              <w:pStyle w:val="Heading4"/>
            </w:pPr>
            <w:r w:rsidRPr="00D73893">
              <w:t xml:space="preserve">Full-Stack Developer at </w:t>
            </w:r>
            <w:proofErr w:type="spellStart"/>
            <w:r w:rsidRPr="00D73893">
              <w:t>Logikview</w:t>
            </w:r>
            <w:proofErr w:type="spellEnd"/>
            <w:r w:rsidRPr="00D73893">
              <w:t xml:space="preserve"> Analytics</w:t>
            </w:r>
            <w:r w:rsidRPr="00D73893">
              <w:tab/>
            </w:r>
            <w:r w:rsidR="002831AA">
              <w:t xml:space="preserve"> </w:t>
            </w:r>
            <w:r w:rsidRPr="00D73893">
              <w:t>2019-</w:t>
            </w:r>
            <w:r w:rsidR="00CC5393">
              <w:t>2021</w:t>
            </w:r>
          </w:p>
          <w:p w14:paraId="2D3641BC" w14:textId="6E2A7F0E" w:rsidR="00D628AF" w:rsidRPr="00D628AF" w:rsidRDefault="00D628AF" w:rsidP="00D628AF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Indore</w:t>
            </w:r>
          </w:p>
          <w:p w14:paraId="5AFC14DF" w14:textId="40FBBBA8" w:rsidR="00E75ABA" w:rsidRDefault="00D73893" w:rsidP="00D628AF">
            <w:pPr>
              <w:pStyle w:val="Heading4"/>
              <w:numPr>
                <w:ilvl w:val="0"/>
                <w:numId w:val="1"/>
              </w:numPr>
              <w:rPr>
                <w:b w:val="0"/>
              </w:rPr>
            </w:pPr>
            <w:r w:rsidRPr="00D628AF">
              <w:rPr>
                <w:b w:val="0"/>
                <w:bCs/>
              </w:rPr>
              <w:t>Collaborates</w:t>
            </w:r>
            <w:r w:rsidRPr="00D73893">
              <w:rPr>
                <w:b w:val="0"/>
              </w:rPr>
              <w:t xml:space="preserve"> with development team which includes Product Manager, Software Engineer and Quality Assurance team to identifying software problems, testing methods, and best solutions.</w:t>
            </w:r>
          </w:p>
          <w:p w14:paraId="13B99FA2" w14:textId="77777777" w:rsidR="00D73893" w:rsidRPr="00D73893" w:rsidRDefault="00D73893" w:rsidP="00E75ABA">
            <w:pPr>
              <w:pStyle w:val="Heading4"/>
              <w:numPr>
                <w:ilvl w:val="0"/>
                <w:numId w:val="1"/>
              </w:numPr>
              <w:rPr>
                <w:b w:val="0"/>
              </w:rPr>
            </w:pPr>
            <w:r w:rsidRPr="00D73893">
              <w:rPr>
                <w:b w:val="0"/>
              </w:rPr>
              <w:t>Developed full-stack applications which processed, analyzed, and rendered data visually.</w:t>
            </w:r>
          </w:p>
          <w:p w14:paraId="532DBD8D" w14:textId="77777777" w:rsidR="00E75ABA" w:rsidRDefault="00D73893" w:rsidP="00E75ABA">
            <w:pPr>
              <w:pStyle w:val="ListParagraph"/>
              <w:numPr>
                <w:ilvl w:val="0"/>
                <w:numId w:val="1"/>
              </w:numPr>
            </w:pPr>
            <w:r w:rsidRPr="00D73893">
              <w:t>Integrated app-based solutions with databases, file sy</w:t>
            </w:r>
            <w:r w:rsidR="00E75ABA">
              <w:t>stems, and cloud-based systems.</w:t>
            </w:r>
          </w:p>
          <w:p w14:paraId="1CCDB0CD" w14:textId="77777777" w:rsidR="004D3011" w:rsidRPr="00D73893" w:rsidRDefault="00D73893" w:rsidP="00E75ABA">
            <w:pPr>
              <w:pStyle w:val="ListParagraph"/>
              <w:numPr>
                <w:ilvl w:val="0"/>
                <w:numId w:val="1"/>
              </w:numPr>
            </w:pPr>
            <w:r w:rsidRPr="00D73893">
              <w:t>Object-Oriented Analysis.</w:t>
            </w:r>
          </w:p>
          <w:p w14:paraId="1A047580" w14:textId="77777777" w:rsidR="00036450" w:rsidRDefault="00036450" w:rsidP="00036450"/>
          <w:p w14:paraId="381C7EDA" w14:textId="2B3C9FFB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Junior Full Stack Developer at </w:t>
            </w:r>
            <w:proofErr w:type="spellStart"/>
            <w:r w:rsidRPr="00E75ABA">
              <w:rPr>
                <w:lang w:bidi="en-US"/>
              </w:rPr>
              <w:t>Ideata</w:t>
            </w:r>
            <w:proofErr w:type="spellEnd"/>
            <w:r w:rsidRPr="00E75ABA">
              <w:rPr>
                <w:lang w:bidi="en-US"/>
              </w:rPr>
              <w:t xml:space="preserve"> Analytics</w:t>
            </w:r>
            <w:r w:rsidRPr="00E75ABA">
              <w:rPr>
                <w:lang w:bidi="en-US"/>
              </w:rPr>
              <w:tab/>
            </w:r>
            <w:r w:rsidR="00D628AF">
              <w:rPr>
                <w:lang w:bidi="en-US"/>
              </w:rPr>
              <w:t xml:space="preserve">        </w:t>
            </w:r>
            <w:r w:rsidRPr="00E75ABA">
              <w:rPr>
                <w:lang w:bidi="en-US"/>
              </w:rPr>
              <w:t>2018-2019</w:t>
            </w:r>
          </w:p>
          <w:p w14:paraId="383B3262" w14:textId="77777777" w:rsidR="00036450" w:rsidRPr="00B359E4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Indore</w:t>
            </w:r>
          </w:p>
          <w:p w14:paraId="5208B47D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 xml:space="preserve">Developed software applications with technologies like Nodejs, </w:t>
            </w:r>
            <w:proofErr w:type="spellStart"/>
            <w:r>
              <w:t>Strapi</w:t>
            </w:r>
            <w:proofErr w:type="spellEnd"/>
            <w:r>
              <w:t>, Express.js and integration with REST APIs for ADFS services, live tracking application and other services.</w:t>
            </w:r>
          </w:p>
          <w:p w14:paraId="330105EA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Managed, optimized, and updated databases as necessary.</w:t>
            </w:r>
          </w:p>
          <w:p w14:paraId="494CA811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Collaborates with development team and created testing methods.</w:t>
            </w:r>
          </w:p>
          <w:p w14:paraId="1CD867A6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 xml:space="preserve"> Object-Oriented Analysis and Relational Database Systems.</w:t>
            </w:r>
          </w:p>
          <w:p w14:paraId="350D0C1E" w14:textId="77777777" w:rsidR="00E75ABA" w:rsidRDefault="00E75ABA" w:rsidP="00E75ABA">
            <w:pPr>
              <w:pStyle w:val="Date"/>
              <w:numPr>
                <w:ilvl w:val="0"/>
                <w:numId w:val="2"/>
              </w:numPr>
            </w:pPr>
            <w:r>
              <w:t>Testing the designed unit test case.</w:t>
            </w:r>
          </w:p>
          <w:p w14:paraId="5096B94F" w14:textId="288AB61E" w:rsidR="00E75ABA" w:rsidRDefault="00E75ABA" w:rsidP="00D73893">
            <w:pPr>
              <w:pStyle w:val="Heading4"/>
            </w:pPr>
          </w:p>
          <w:p w14:paraId="6C79583D" w14:textId="063B16F9" w:rsidR="002831AA" w:rsidRDefault="002831AA" w:rsidP="002831AA"/>
          <w:p w14:paraId="23ECF6D8" w14:textId="77777777" w:rsidR="002831AA" w:rsidRPr="002831AA" w:rsidRDefault="002831AA" w:rsidP="002831AA"/>
          <w:p w14:paraId="31930ABD" w14:textId="6B6D3427" w:rsidR="004E0A03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Software Developer at </w:t>
            </w:r>
            <w:proofErr w:type="spellStart"/>
            <w:r w:rsidRPr="00E75ABA">
              <w:rPr>
                <w:lang w:bidi="en-US"/>
              </w:rPr>
              <w:t>Greenticks</w:t>
            </w:r>
            <w:proofErr w:type="spellEnd"/>
            <w:r w:rsidRPr="00E75ABA">
              <w:rPr>
                <w:lang w:bidi="en-US"/>
              </w:rPr>
              <w:tab/>
            </w:r>
            <w:r w:rsidR="00D628AF">
              <w:rPr>
                <w:lang w:bidi="en-US"/>
              </w:rPr>
              <w:t xml:space="preserve">      </w:t>
            </w:r>
            <w:r w:rsidRPr="00E75ABA">
              <w:rPr>
                <w:lang w:bidi="en-US"/>
              </w:rPr>
              <w:t>2018</w:t>
            </w:r>
            <w:r>
              <w:rPr>
                <w:lang w:bidi="en-US"/>
              </w:rPr>
              <w:t xml:space="preserve"> </w:t>
            </w:r>
          </w:p>
          <w:p w14:paraId="414FE072" w14:textId="40590148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Bhopal</w:t>
            </w:r>
          </w:p>
          <w:p w14:paraId="50893982" w14:textId="77777777" w:rsidR="00E75ABA" w:rsidRPr="00E75ABA" w:rsidRDefault="00E75ABA" w:rsidP="00E75ABA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E75ABA">
              <w:rPr>
                <w:b w:val="0"/>
              </w:rPr>
              <w:t>Worked as a Full stack software developer.</w:t>
            </w:r>
          </w:p>
          <w:p w14:paraId="3B700545" w14:textId="77777777" w:rsidR="00E75ABA" w:rsidRPr="00E75ABA" w:rsidRDefault="00E75ABA" w:rsidP="00E75ABA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E75ABA">
              <w:rPr>
                <w:b w:val="0"/>
              </w:rPr>
              <w:t>Provided expert technical advice and guidance on projects.</w:t>
            </w:r>
          </w:p>
          <w:p w14:paraId="3A7708BB" w14:textId="4131A4C3" w:rsidR="008A5430" w:rsidRDefault="00E75ABA" w:rsidP="00E75ABA">
            <w:pPr>
              <w:pStyle w:val="Heading4"/>
              <w:numPr>
                <w:ilvl w:val="0"/>
                <w:numId w:val="3"/>
              </w:numPr>
            </w:pPr>
            <w:r w:rsidRPr="00E75ABA">
              <w:rPr>
                <w:b w:val="0"/>
              </w:rPr>
              <w:t>Created the architecture for software also provided hosting solution and strategize with clients to create software that solves business problems.</w:t>
            </w:r>
          </w:p>
          <w:p w14:paraId="6047156D" w14:textId="77777777" w:rsidR="004E0A03" w:rsidRDefault="004E0A03" w:rsidP="00E75ABA">
            <w:pPr>
              <w:pStyle w:val="Heading4"/>
              <w:rPr>
                <w:lang w:bidi="en-US"/>
              </w:rPr>
            </w:pPr>
          </w:p>
          <w:p w14:paraId="0C436DD7" w14:textId="77777777" w:rsidR="004E0A03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 xml:space="preserve">Software Developer at </w:t>
            </w:r>
            <w:proofErr w:type="spellStart"/>
            <w:r w:rsidRPr="00E75ABA">
              <w:rPr>
                <w:lang w:bidi="en-US"/>
              </w:rPr>
              <w:t>Mobigesture</w:t>
            </w:r>
            <w:proofErr w:type="spellEnd"/>
            <w:r w:rsidRPr="00E75ABA">
              <w:rPr>
                <w:lang w:bidi="en-US"/>
              </w:rPr>
              <w:tab/>
              <w:t>2016</w:t>
            </w:r>
            <w:r>
              <w:rPr>
                <w:lang w:bidi="en-US"/>
              </w:rPr>
              <w:t xml:space="preserve"> </w:t>
            </w:r>
          </w:p>
          <w:p w14:paraId="0396CA2D" w14:textId="220DF381" w:rsidR="00E75ABA" w:rsidRPr="00E75ABA" w:rsidRDefault="00E75ABA" w:rsidP="00E75ABA">
            <w:pPr>
              <w:pStyle w:val="Heading4"/>
              <w:rPr>
                <w:lang w:bidi="en-US"/>
              </w:rPr>
            </w:pPr>
            <w:r w:rsidRPr="00E75ABA">
              <w:rPr>
                <w:lang w:bidi="en-US"/>
              </w:rPr>
              <w:t>Hyderabad</w:t>
            </w:r>
          </w:p>
          <w:p w14:paraId="4AD6C476" w14:textId="77777777" w:rsidR="00D73893" w:rsidRPr="00D73893" w:rsidRDefault="00D73893" w:rsidP="00D73893">
            <w:pPr>
              <w:pStyle w:val="Heading4"/>
            </w:pPr>
          </w:p>
          <w:p w14:paraId="2C3BD1D6" w14:textId="77777777" w:rsidR="00D73893" w:rsidRDefault="00E75ABA" w:rsidP="00E75ABA">
            <w:pPr>
              <w:pStyle w:val="ListParagraph"/>
              <w:numPr>
                <w:ilvl w:val="0"/>
                <w:numId w:val="4"/>
              </w:numPr>
            </w:pPr>
            <w:r w:rsidRPr="00E75ABA">
              <w:rPr>
                <w:w w:val="105"/>
              </w:rPr>
              <w:t>Worked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as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front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end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developer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with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special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expertise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in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Responsive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Web</w:t>
            </w:r>
            <w:r w:rsidRPr="00E75ABA">
              <w:rPr>
                <w:spacing w:val="-13"/>
                <w:w w:val="105"/>
              </w:rPr>
              <w:t xml:space="preserve"> </w:t>
            </w:r>
            <w:r w:rsidRPr="00E75ABA">
              <w:rPr>
                <w:w w:val="105"/>
              </w:rPr>
              <w:t>Design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w w:val="105"/>
              </w:rPr>
              <w:t>by</w:t>
            </w:r>
            <w:r w:rsidRPr="00E75ABA">
              <w:rPr>
                <w:spacing w:val="-14"/>
                <w:w w:val="105"/>
              </w:rPr>
              <w:t xml:space="preserve"> </w:t>
            </w:r>
            <w:r w:rsidRPr="00E75ABA">
              <w:rPr>
                <w:spacing w:val="-3"/>
                <w:w w:val="105"/>
              </w:rPr>
              <w:t xml:space="preserve">using </w:t>
            </w:r>
            <w:r w:rsidRPr="00E75ABA">
              <w:rPr>
                <w:w w:val="105"/>
              </w:rPr>
              <w:t>Bootstrap3</w:t>
            </w:r>
            <w:r w:rsidRPr="00E75ABA">
              <w:rPr>
                <w:spacing w:val="-3"/>
                <w:w w:val="105"/>
              </w:rPr>
              <w:t xml:space="preserve"> </w:t>
            </w:r>
            <w:r w:rsidRPr="00E75ABA">
              <w:rPr>
                <w:w w:val="105"/>
              </w:rPr>
              <w:t>framework</w:t>
            </w:r>
            <w:r>
              <w:t>.</w:t>
            </w:r>
          </w:p>
          <w:p w14:paraId="78A8FD27" w14:textId="77777777" w:rsidR="00036450" w:rsidRDefault="00E75ABA" w:rsidP="00036450">
            <w:pPr>
              <w:pStyle w:val="Heading2"/>
            </w:pPr>
            <w:r>
              <w:rPr>
                <w:w w:val="110"/>
              </w:rPr>
              <w:t>SKILL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SET</w:t>
            </w:r>
          </w:p>
          <w:p w14:paraId="0604AC52" w14:textId="04A3B385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Technical skills - Web Performance, Responsive Web Design, Automated Testing.</w:t>
            </w:r>
          </w:p>
          <w:p w14:paraId="7C536FAC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27F007EE" w14:textId="299E776D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Programming languages -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JavaScript, Basic C language.</w:t>
            </w:r>
          </w:p>
          <w:p w14:paraId="3E6D0569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7755FB6" w14:textId="0309C9DD" w:rsidR="008A3240" w:rsidRPr="008A3240" w:rsidRDefault="008A3240" w:rsidP="008A3240">
            <w:pPr>
              <w:widowControl w:val="0"/>
              <w:autoSpaceDE w:val="0"/>
              <w:autoSpaceDN w:val="0"/>
              <w:spacing w:line="288" w:lineRule="auto"/>
              <w:ind w:left="105" w:right="164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Frontend Technologies -</w:t>
            </w:r>
            <w:r w:rsidR="00C149CE">
              <w:t xml:space="preserve">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HTML, CSS, Bootstrap framework, Ajax,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JQuery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(JavaScript library), AngularJS (limited), ReactJS,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NextJS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ReactNative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, Expo, Bower, Webpack, Json.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.</w:t>
            </w:r>
          </w:p>
          <w:p w14:paraId="6CE5CFC3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4760556A" w14:textId="245DF518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Backend Technologies -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Node.js, Express.js (Server-Side JavaScript Framework),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Strapi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, PHP.</w:t>
            </w:r>
          </w:p>
          <w:p w14:paraId="55B99ACC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4C747567" w14:textId="4845B0CE" w:rsidR="008A3240" w:rsidRPr="008A3240" w:rsidRDefault="008A3240" w:rsidP="008A3240">
            <w:pPr>
              <w:widowControl w:val="0"/>
              <w:autoSpaceDE w:val="0"/>
              <w:autoSpaceDN w:val="0"/>
              <w:ind w:left="105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Database </w:t>
            </w:r>
            <w:r w:rsidRPr="008A3240">
              <w:rPr>
                <w:rFonts w:ascii="Arial" w:eastAsia="Arial" w:hAnsi="Arial" w:cs="Arial"/>
                <w:spacing w:val="-3"/>
                <w:szCs w:val="18"/>
                <w:lang w:eastAsia="en-US" w:bidi="en-US"/>
              </w:rPr>
              <w:t xml:space="preserve">Technologies 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>- MySQL (RDBMS), MongoDB.</w:t>
            </w:r>
          </w:p>
          <w:p w14:paraId="2AC8BC79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196FF8D1" w14:textId="062A4247" w:rsidR="008A3240" w:rsidRDefault="00C149CE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  <w:r>
              <w:rPr>
                <w:rFonts w:ascii="Arial" w:eastAsia="Arial" w:hAnsi="Arial" w:cs="Arial"/>
                <w:szCs w:val="18"/>
                <w:lang w:eastAsia="en-US" w:bidi="en-US"/>
              </w:rPr>
              <w:t xml:space="preserve">  </w:t>
            </w:r>
            <w:r w:rsidR="008A3240"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Operating System - </w:t>
            </w:r>
            <w:r w:rsidRPr="00C149CE">
              <w:rPr>
                <w:rFonts w:ascii="Arial" w:eastAsia="Arial" w:hAnsi="Arial" w:cs="Arial"/>
                <w:szCs w:val="18"/>
                <w:lang w:eastAsia="en-US" w:bidi="en-US"/>
              </w:rPr>
              <w:t>macOS, Linux, Windows Operating System.</w:t>
            </w:r>
          </w:p>
          <w:p w14:paraId="5C6DA87D" w14:textId="77777777" w:rsidR="00C149CE" w:rsidRPr="008A3240" w:rsidRDefault="00C149CE" w:rsidP="008A324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7A919A7" w14:textId="1DFB2389" w:rsidR="008A3240" w:rsidRPr="008A3240" w:rsidRDefault="008A3240" w:rsidP="008A3240">
            <w:pPr>
              <w:widowControl w:val="0"/>
              <w:autoSpaceDE w:val="0"/>
              <w:autoSpaceDN w:val="0"/>
              <w:spacing w:before="1" w:line="288" w:lineRule="auto"/>
              <w:ind w:left="105" w:right="164"/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Tools Used -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WebStorm, Sublime, Atom, Eclipse, GitHub, GitLab, Bitbucket, Visual Studio Code,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DbVisualizer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FileZilla, Postman,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Mongodb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Compass, OpenVPN,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Forticlient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.</w:t>
            </w:r>
          </w:p>
          <w:p w14:paraId="2D4A108F" w14:textId="77777777" w:rsidR="008A3240" w:rsidRPr="008A3240" w:rsidRDefault="008A3240" w:rsidP="008A3240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0D69FF37" w14:textId="5FB7559A" w:rsidR="00BA0F96" w:rsidRDefault="008A3240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  <w:r>
              <w:rPr>
                <w:rFonts w:ascii="Arial" w:eastAsia="Arial" w:hAnsi="Arial" w:cs="Arial"/>
                <w:szCs w:val="18"/>
                <w:lang w:eastAsia="en-US" w:bidi="en-US"/>
              </w:rPr>
              <w:t xml:space="preserve">  </w:t>
            </w:r>
            <w:r w:rsidRPr="008A3240">
              <w:rPr>
                <w:rFonts w:ascii="Arial" w:eastAsia="Arial" w:hAnsi="Arial" w:cs="Arial"/>
                <w:szCs w:val="18"/>
                <w:lang w:eastAsia="en-US" w:bidi="en-US"/>
              </w:rPr>
              <w:t xml:space="preserve">Communication Tools -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Trello,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Clockify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Dropbox, Pivotal Tracker, Slack, </w:t>
            </w:r>
            <w:r w:rsid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                    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Google Drive,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Mattermost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EchoHQ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, Discord, NPM, Yarn &amp; NVM.</w:t>
            </w:r>
          </w:p>
          <w:p w14:paraId="36709C79" w14:textId="77777777" w:rsidR="00BA0F96" w:rsidRDefault="00BA0F96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558CC009" w14:textId="4DB8CA43" w:rsidR="00826379" w:rsidRDefault="00BA0F96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>Others</w:t>
            </w:r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 xml:space="preserve"> </w:t>
            </w: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Skills </w:t>
            </w:r>
            <w:r w:rsidR="004E0A03">
              <w:rPr>
                <w:rFonts w:ascii="Arial" w:eastAsia="Arial" w:hAnsi="Arial" w:cs="Arial"/>
                <w:szCs w:val="18"/>
                <w:lang w:eastAsia="en-US" w:bidi="en-US"/>
              </w:rPr>
              <w:t>–</w:t>
            </w:r>
            <w:r w:rsidRPr="00BA0F96">
              <w:rPr>
                <w:rFonts w:ascii="Arial" w:eastAsia="Arial" w:hAnsi="Arial" w:cs="Arial"/>
                <w:szCs w:val="18"/>
                <w:lang w:eastAsia="en-US" w:bidi="en-US"/>
              </w:rPr>
              <w:t xml:space="preserve"> </w:t>
            </w:r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Single sign out (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oAuth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), Google Authentication, Payment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gatway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(stripe), Webhooks implementation,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MLab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, Heroku Platform, Web-Hosting, Mocha Unit test, Database Caching, Database Catalog, Redis, </w:t>
            </w:r>
            <w:proofErr w:type="spellStart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>Wordpress</w:t>
            </w:r>
            <w:proofErr w:type="spellEnd"/>
            <w:r w:rsidR="00C149CE" w:rsidRPr="00C149CE">
              <w:rPr>
                <w:rFonts w:ascii="Arial" w:eastAsia="Arial" w:hAnsi="Arial" w:cs="Arial"/>
                <w:szCs w:val="18"/>
                <w:lang w:eastAsia="en-US" w:bidi="en-US"/>
              </w:rPr>
              <w:t xml:space="preserve"> CMS Hosting, Nodejs Monolithic and Microservices based Architecture.</w:t>
            </w:r>
          </w:p>
          <w:p w14:paraId="13B00F96" w14:textId="77777777" w:rsidR="00826379" w:rsidRDefault="00826379" w:rsidP="008A3240">
            <w:pPr>
              <w:rPr>
                <w:rFonts w:ascii="Arial" w:eastAsia="Arial" w:hAnsi="Arial" w:cs="Arial"/>
                <w:szCs w:val="18"/>
                <w:lang w:eastAsia="en-US" w:bidi="en-US"/>
              </w:rPr>
            </w:pPr>
          </w:p>
          <w:p w14:paraId="758CDDDB" w14:textId="1BA32CF6" w:rsidR="008A3240" w:rsidRDefault="00826379" w:rsidP="00D865E7">
            <w:pPr>
              <w:pStyle w:val="Heading2"/>
            </w:pPr>
            <w:r>
              <w:t>projects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865E7" w:rsidRPr="004B3EAD" w14:paraId="49B30587" w14:textId="77777777" w:rsidTr="005B10C0">
              <w:tc>
                <w:tcPr>
                  <w:tcW w:w="3115" w:type="dxa"/>
                </w:tcPr>
                <w:p w14:paraId="5E008ABE" w14:textId="77777777" w:rsidR="00D865E7" w:rsidRPr="004B3EAD" w:rsidRDefault="00D865E7" w:rsidP="00D865E7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5D78FC3" w14:textId="77777777" w:rsidR="00D865E7" w:rsidRPr="004B3EAD" w:rsidRDefault="00D865E7" w:rsidP="00D865E7">
                  <w:r w:rsidRPr="004B3EAD">
                    <w:t>Game reporting</w:t>
                  </w:r>
                </w:p>
              </w:tc>
            </w:tr>
            <w:tr w:rsidR="00D865E7" w:rsidRPr="004B3EAD" w14:paraId="72EDA7AA" w14:textId="77777777" w:rsidTr="005B10C0">
              <w:tc>
                <w:tcPr>
                  <w:tcW w:w="3115" w:type="dxa"/>
                </w:tcPr>
                <w:p w14:paraId="73E7F623" w14:textId="77777777" w:rsidR="00D865E7" w:rsidRPr="004B3EAD" w:rsidRDefault="00D865E7" w:rsidP="00D865E7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24DAA4B6" w14:textId="77777777" w:rsidR="00D865E7" w:rsidRPr="004B3EAD" w:rsidRDefault="00D865E7" w:rsidP="00D865E7">
                  <w:r>
                    <w:t>8</w:t>
                  </w:r>
                  <w:r w:rsidRPr="004B3EAD">
                    <w:t xml:space="preserve"> </w:t>
                  </w:r>
                  <w:r>
                    <w:t>Months</w:t>
                  </w:r>
                </w:p>
              </w:tc>
            </w:tr>
            <w:tr w:rsidR="00D865E7" w:rsidRPr="004B3EAD" w14:paraId="7B7A85DF" w14:textId="77777777" w:rsidTr="005B10C0">
              <w:tc>
                <w:tcPr>
                  <w:tcW w:w="3115" w:type="dxa"/>
                </w:tcPr>
                <w:p w14:paraId="224624E3" w14:textId="77777777" w:rsidR="00D865E7" w:rsidRPr="004B3EAD" w:rsidRDefault="00D865E7" w:rsidP="00D865E7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801E351" w14:textId="77777777" w:rsidR="00D865E7" w:rsidRPr="004B3EAD" w:rsidRDefault="00D865E7" w:rsidP="00D865E7">
                  <w:r w:rsidRPr="004B3EAD">
                    <w:t>React Native, MSSQL, EXPO, Android App, IOS App, Azure.</w:t>
                  </w:r>
                  <w:r>
                    <w:t xml:space="preserve"> SSO and SMS API integration</w:t>
                  </w:r>
                </w:p>
              </w:tc>
            </w:tr>
            <w:tr w:rsidR="00D865E7" w:rsidRPr="004B3EAD" w14:paraId="520FF43B" w14:textId="77777777" w:rsidTr="005B10C0">
              <w:tc>
                <w:tcPr>
                  <w:tcW w:w="3115" w:type="dxa"/>
                </w:tcPr>
                <w:p w14:paraId="266EA823" w14:textId="77777777" w:rsidR="00D865E7" w:rsidRPr="004B3EAD" w:rsidRDefault="00D865E7" w:rsidP="00D865E7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E34FE62" w14:textId="77777777" w:rsidR="00D865E7" w:rsidRPr="004B3EAD" w:rsidRDefault="00D865E7" w:rsidP="00D865E7">
                  <w:r w:rsidRPr="004B3EAD">
                    <w:t>This is a mobile application for reporting a bird hunting game.</w:t>
                  </w:r>
                </w:p>
              </w:tc>
            </w:tr>
            <w:tr w:rsidR="00D865E7" w:rsidRPr="004B3EAD" w14:paraId="409A3826" w14:textId="77777777" w:rsidTr="005B10C0">
              <w:tc>
                <w:tcPr>
                  <w:tcW w:w="3115" w:type="dxa"/>
                </w:tcPr>
                <w:p w14:paraId="49195460" w14:textId="77777777" w:rsidR="00D865E7" w:rsidRPr="004B3EAD" w:rsidRDefault="00D865E7" w:rsidP="00D865E7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6BC6B1A7" w14:textId="77777777" w:rsidR="00D865E7" w:rsidRPr="004B3EAD" w:rsidRDefault="00D865E7" w:rsidP="00D865E7">
                  <w:r w:rsidRPr="004B3EAD">
                    <w:t>Full stack software developer.</w:t>
                  </w:r>
                </w:p>
              </w:tc>
            </w:tr>
          </w:tbl>
          <w:p w14:paraId="592BC588" w14:textId="54C692A3" w:rsidR="00667E58" w:rsidRDefault="00667E58" w:rsidP="00667E58"/>
          <w:p w14:paraId="60F44CB5" w14:textId="172F9F43" w:rsidR="002831AA" w:rsidRDefault="002831AA" w:rsidP="00667E58"/>
          <w:p w14:paraId="18FD8936" w14:textId="5185951D" w:rsidR="002831AA" w:rsidRDefault="002831AA" w:rsidP="00667E58"/>
          <w:p w14:paraId="0CB651BB" w14:textId="496A1E64" w:rsidR="002831AA" w:rsidRDefault="002831AA" w:rsidP="00667E58"/>
          <w:p w14:paraId="071CC9A8" w14:textId="7670F803" w:rsidR="002831AA" w:rsidRDefault="002831AA" w:rsidP="00667E58"/>
          <w:p w14:paraId="66E77DF4" w14:textId="59D7E503" w:rsidR="002831AA" w:rsidRDefault="002831AA" w:rsidP="00667E58"/>
          <w:p w14:paraId="4A798918" w14:textId="338D31DD" w:rsidR="002831AA" w:rsidRDefault="002831AA" w:rsidP="00667E58"/>
          <w:p w14:paraId="4ABEC473" w14:textId="77777777" w:rsidR="002831AA" w:rsidRDefault="002831AA" w:rsidP="00667E5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865E7" w:rsidRPr="004B3EAD" w14:paraId="3989C524" w14:textId="77777777" w:rsidTr="005B10C0">
              <w:tc>
                <w:tcPr>
                  <w:tcW w:w="3115" w:type="dxa"/>
                </w:tcPr>
                <w:p w14:paraId="73F98AA1" w14:textId="77777777" w:rsidR="00D865E7" w:rsidRPr="004B3EAD" w:rsidRDefault="00D865E7" w:rsidP="00D865E7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47483E45" w14:textId="77777777" w:rsidR="00D865E7" w:rsidRPr="004B3EAD" w:rsidRDefault="00D865E7" w:rsidP="00D865E7">
                  <w:r w:rsidRPr="004B3EAD">
                    <w:t>Bail Management system (BMS)</w:t>
                  </w:r>
                </w:p>
              </w:tc>
            </w:tr>
            <w:tr w:rsidR="00D865E7" w:rsidRPr="004B3EAD" w14:paraId="209E94BC" w14:textId="77777777" w:rsidTr="005B10C0">
              <w:tc>
                <w:tcPr>
                  <w:tcW w:w="3115" w:type="dxa"/>
                </w:tcPr>
                <w:p w14:paraId="755CDB61" w14:textId="77777777" w:rsidR="00D865E7" w:rsidRPr="004B3EAD" w:rsidRDefault="00D865E7" w:rsidP="00D865E7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6590843" w14:textId="77777777" w:rsidR="00D865E7" w:rsidRPr="004B3EAD" w:rsidRDefault="00D865E7" w:rsidP="00D865E7">
                  <w:r w:rsidRPr="004B3EAD">
                    <w:t>Aug 2018(Present)</w:t>
                  </w:r>
                </w:p>
              </w:tc>
            </w:tr>
            <w:tr w:rsidR="00D865E7" w:rsidRPr="004B3EAD" w14:paraId="721D5286" w14:textId="77777777" w:rsidTr="005B10C0">
              <w:tc>
                <w:tcPr>
                  <w:tcW w:w="3115" w:type="dxa"/>
                </w:tcPr>
                <w:p w14:paraId="7EBCB215" w14:textId="77777777" w:rsidR="00D865E7" w:rsidRPr="004B3EAD" w:rsidRDefault="00D865E7" w:rsidP="00D865E7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2808BBE7" w14:textId="77777777" w:rsidR="00D865E7" w:rsidRPr="004B3EAD" w:rsidRDefault="00D865E7" w:rsidP="00D865E7">
                  <w:r w:rsidRPr="004B3EAD">
                    <w:t xml:space="preserve">HTML, CSS, Java Script, JQuery, MSSQL Server, Bootstrap, </w:t>
                  </w:r>
                  <w:proofErr w:type="spellStart"/>
                  <w:r w:rsidRPr="004B3EAD">
                    <w:t>DataTable</w:t>
                  </w:r>
                  <w:proofErr w:type="spellEnd"/>
                  <w:r w:rsidRPr="004B3EAD">
                    <w:t xml:space="preserve">, NodeJS, </w:t>
                  </w:r>
                  <w:proofErr w:type="spellStart"/>
                  <w:r w:rsidRPr="004B3EAD">
                    <w:t>Strapi</w:t>
                  </w:r>
                  <w:proofErr w:type="spellEnd"/>
                  <w:r w:rsidRPr="004B3EAD">
                    <w:t>.</w:t>
                  </w:r>
                  <w:r>
                    <w:t xml:space="preserve"> Azure, Azure Function, Scheduled Notification, Corp Authentication</w:t>
                  </w:r>
                </w:p>
              </w:tc>
            </w:tr>
            <w:tr w:rsidR="00D865E7" w:rsidRPr="004B3EAD" w14:paraId="587136A4" w14:textId="77777777" w:rsidTr="005B10C0">
              <w:tc>
                <w:tcPr>
                  <w:tcW w:w="3115" w:type="dxa"/>
                </w:tcPr>
                <w:p w14:paraId="69F3D510" w14:textId="77777777" w:rsidR="00D865E7" w:rsidRPr="004B3EAD" w:rsidRDefault="00D865E7" w:rsidP="00D865E7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4A41C6B7" w14:textId="77777777" w:rsidR="00D865E7" w:rsidRPr="004B3EAD" w:rsidRDefault="00D865E7" w:rsidP="00D865E7">
                  <w:r w:rsidRPr="004B3EAD">
                    <w:t>Tool provides platform as a single point of access to Datasets in open format published by Ministries/Departments.</w:t>
                  </w:r>
                </w:p>
              </w:tc>
            </w:tr>
            <w:tr w:rsidR="00D865E7" w:rsidRPr="004B3EAD" w14:paraId="5F17077C" w14:textId="77777777" w:rsidTr="005B10C0">
              <w:tc>
                <w:tcPr>
                  <w:tcW w:w="3115" w:type="dxa"/>
                </w:tcPr>
                <w:p w14:paraId="0A4A1B75" w14:textId="77777777" w:rsidR="00D865E7" w:rsidRPr="004B3EAD" w:rsidRDefault="00D865E7" w:rsidP="00D865E7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580BFDDE" w14:textId="77777777" w:rsidR="00D865E7" w:rsidRPr="004B3EAD" w:rsidRDefault="00D865E7" w:rsidP="00D865E7">
                  <w:r w:rsidRPr="004B3EAD">
                    <w:t>Full stack software developer.</w:t>
                  </w:r>
                </w:p>
              </w:tc>
            </w:tr>
          </w:tbl>
          <w:p w14:paraId="47210841" w14:textId="77777777" w:rsidR="00023830" w:rsidRPr="00667E58" w:rsidRDefault="00023830" w:rsidP="00667E58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0674A676" w14:textId="77777777" w:rsidTr="00ED02C9">
              <w:tc>
                <w:tcPr>
                  <w:tcW w:w="3115" w:type="dxa"/>
                </w:tcPr>
                <w:p w14:paraId="720EC442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B8C0A51" w14:textId="77777777" w:rsidR="004B3EAD" w:rsidRPr="004B3EAD" w:rsidRDefault="00DF7683" w:rsidP="00DF7683">
                  <w:r w:rsidRPr="00DF7683">
                    <w:t>Open Data portal</w:t>
                  </w:r>
                </w:p>
              </w:tc>
            </w:tr>
            <w:tr w:rsidR="004B3EAD" w:rsidRPr="004B3EAD" w14:paraId="448B8B65" w14:textId="77777777" w:rsidTr="00ED02C9">
              <w:tc>
                <w:tcPr>
                  <w:tcW w:w="3115" w:type="dxa"/>
                </w:tcPr>
                <w:p w14:paraId="4422B8F6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31E82C6" w14:textId="77777777" w:rsidR="004B3EAD" w:rsidRPr="004B3EAD" w:rsidRDefault="00DF7683" w:rsidP="0069404A">
                  <w:r w:rsidRPr="00DF7683">
                    <w:t>Aug 2018(Present)</w:t>
                  </w:r>
                </w:p>
              </w:tc>
            </w:tr>
            <w:tr w:rsidR="004B3EAD" w:rsidRPr="004B3EAD" w14:paraId="67DB6CCC" w14:textId="77777777" w:rsidTr="00ED02C9">
              <w:tc>
                <w:tcPr>
                  <w:tcW w:w="3115" w:type="dxa"/>
                </w:tcPr>
                <w:p w14:paraId="48F90F09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15C2A909" w14:textId="77777777" w:rsidR="004B3EAD" w:rsidRPr="004B3EAD" w:rsidRDefault="00DF7683" w:rsidP="004B3EAD">
                  <w:r w:rsidRPr="00DF7683">
                    <w:t xml:space="preserve">HTML, CSS, Java Script, JQuery, MSSQL Server, Bootstrap, </w:t>
                  </w:r>
                  <w:proofErr w:type="spellStart"/>
                  <w:r w:rsidRPr="00DF7683">
                    <w:t>DataTable</w:t>
                  </w:r>
                  <w:proofErr w:type="spellEnd"/>
                  <w:r w:rsidRPr="00DF7683">
                    <w:t xml:space="preserve">, NodeJS, </w:t>
                  </w:r>
                  <w:proofErr w:type="spellStart"/>
                  <w:r w:rsidRPr="00DF7683">
                    <w:t>Strapi</w:t>
                  </w:r>
                  <w:proofErr w:type="spellEnd"/>
                  <w:r w:rsidRPr="00DF7683">
                    <w:t>.</w:t>
                  </w:r>
                </w:p>
              </w:tc>
            </w:tr>
            <w:tr w:rsidR="004B3EAD" w:rsidRPr="004B3EAD" w14:paraId="2913FEF3" w14:textId="77777777" w:rsidTr="00ED02C9">
              <w:tc>
                <w:tcPr>
                  <w:tcW w:w="3115" w:type="dxa"/>
                </w:tcPr>
                <w:p w14:paraId="67E9C69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0E74920F" w14:textId="77777777" w:rsidR="004B3EAD" w:rsidRPr="004B3EAD" w:rsidRDefault="00DF7683" w:rsidP="004B3EAD">
                  <w:r w:rsidRPr="00DF7683">
                    <w:t>Tool provides platform as a single point of access to Datasets in open format published by Ministries/Departments</w:t>
                  </w:r>
                </w:p>
              </w:tc>
            </w:tr>
            <w:tr w:rsidR="004B3EAD" w:rsidRPr="004B3EAD" w14:paraId="2D8DC9B5" w14:textId="77777777" w:rsidTr="00ED02C9">
              <w:tc>
                <w:tcPr>
                  <w:tcW w:w="3115" w:type="dxa"/>
                </w:tcPr>
                <w:p w14:paraId="7F287E46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F814701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4B7A36E3" w14:textId="77777777" w:rsidR="004B3EAD" w:rsidRDefault="004B3EAD" w:rsidP="004B3E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54360A04" w14:textId="77777777" w:rsidTr="00ED02C9">
              <w:tc>
                <w:tcPr>
                  <w:tcW w:w="3115" w:type="dxa"/>
                </w:tcPr>
                <w:p w14:paraId="2A988F90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9C84CC6" w14:textId="77777777" w:rsidR="004B3EAD" w:rsidRPr="004B3EAD" w:rsidRDefault="00DF7683" w:rsidP="00DF7683">
                  <w:r w:rsidRPr="00DF7683">
                    <w:t>BDA project</w:t>
                  </w:r>
                </w:p>
              </w:tc>
            </w:tr>
            <w:tr w:rsidR="004B3EAD" w:rsidRPr="004B3EAD" w14:paraId="417D7C2C" w14:textId="77777777" w:rsidTr="00ED02C9">
              <w:tc>
                <w:tcPr>
                  <w:tcW w:w="3115" w:type="dxa"/>
                </w:tcPr>
                <w:p w14:paraId="382B1D3C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90D6235" w14:textId="77777777" w:rsidR="004B3EAD" w:rsidRPr="004B3EAD" w:rsidRDefault="00DF7683" w:rsidP="00DF7683">
                  <w:r>
                    <w:t>2 years</w:t>
                  </w:r>
                </w:p>
              </w:tc>
            </w:tr>
            <w:tr w:rsidR="004B3EAD" w:rsidRPr="004B3EAD" w14:paraId="2DA7771C" w14:textId="77777777" w:rsidTr="00ED02C9">
              <w:tc>
                <w:tcPr>
                  <w:tcW w:w="3115" w:type="dxa"/>
                </w:tcPr>
                <w:p w14:paraId="73E39CF0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E08AB7B" w14:textId="4B608213" w:rsidR="004B3EAD" w:rsidRPr="004B3EAD" w:rsidRDefault="00DF7683" w:rsidP="004B3EAD">
                  <w:r w:rsidRPr="00DF7683">
                    <w:t xml:space="preserve">HTML, CSS, Java Script, </w:t>
                  </w:r>
                  <w:proofErr w:type="spellStart"/>
                  <w:r w:rsidRPr="00DF7683">
                    <w:t>JQuery</w:t>
                  </w:r>
                  <w:proofErr w:type="spellEnd"/>
                  <w:r w:rsidRPr="00DF7683">
                    <w:t xml:space="preserve">, Java, AngularJS, AWS Redshift Nodejs, MySQL, Bootstrap, JUnit test, D3 JS, C3 </w:t>
                  </w:r>
                  <w:proofErr w:type="spellStart"/>
                  <w:r w:rsidRPr="00DF7683">
                    <w:t>js</w:t>
                  </w:r>
                  <w:proofErr w:type="spellEnd"/>
                  <w:r w:rsidRPr="00DF7683">
                    <w:t xml:space="preserve"> , </w:t>
                  </w:r>
                  <w:proofErr w:type="spellStart"/>
                  <w:r w:rsidRPr="00DF7683">
                    <w:t>Echarts</w:t>
                  </w:r>
                  <w:proofErr w:type="spellEnd"/>
                  <w:r w:rsidRPr="00DF7683">
                    <w:t xml:space="preserve"> JS, Apache Spark, AWS RDS, Shell Script, Data Visualizations, Heroku.</w:t>
                  </w:r>
                </w:p>
              </w:tc>
            </w:tr>
            <w:tr w:rsidR="004B3EAD" w:rsidRPr="004B3EAD" w14:paraId="3B0C8549" w14:textId="77777777" w:rsidTr="00ED02C9">
              <w:tc>
                <w:tcPr>
                  <w:tcW w:w="3115" w:type="dxa"/>
                </w:tcPr>
                <w:p w14:paraId="0C91368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39E5AC37" w14:textId="77777777" w:rsidR="004B3EAD" w:rsidRPr="004B3EAD" w:rsidRDefault="00DF7683" w:rsidP="004B3EAD">
                  <w:r w:rsidRPr="00DF7683">
                    <w:t>Tool provides an easy to use analytics platform for users to ingest, clean, prepare and analyze data with visualizations, and help to create reports.</w:t>
                  </w:r>
                </w:p>
              </w:tc>
            </w:tr>
            <w:tr w:rsidR="004B3EAD" w:rsidRPr="004B3EAD" w14:paraId="7F29675D" w14:textId="77777777" w:rsidTr="00ED02C9">
              <w:tc>
                <w:tcPr>
                  <w:tcW w:w="3115" w:type="dxa"/>
                </w:tcPr>
                <w:p w14:paraId="6A620A0C" w14:textId="77777777" w:rsidR="004B3EAD" w:rsidRPr="004B3EAD" w:rsidRDefault="004B3EAD" w:rsidP="004B3EAD">
                  <w:r>
                    <w:t xml:space="preserve"> </w:t>
                  </w:r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E2867F8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31CC52A5" w14:textId="77777777" w:rsidR="004B3EAD" w:rsidRDefault="004B3EAD" w:rsidP="004B3E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7ADB80CE" w14:textId="77777777" w:rsidTr="00ED02C9">
              <w:tc>
                <w:tcPr>
                  <w:tcW w:w="3115" w:type="dxa"/>
                </w:tcPr>
                <w:p w14:paraId="068B59BD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2AFE5A50" w14:textId="77777777" w:rsidR="004B3EAD" w:rsidRPr="004B3EAD" w:rsidRDefault="00DF7683" w:rsidP="004B3EAD">
                  <w:r w:rsidRPr="00DF7683">
                    <w:t>Track And Trace Project</w:t>
                  </w:r>
                </w:p>
              </w:tc>
            </w:tr>
            <w:tr w:rsidR="004B3EAD" w:rsidRPr="004B3EAD" w14:paraId="05A449F5" w14:textId="77777777" w:rsidTr="00ED02C9">
              <w:tc>
                <w:tcPr>
                  <w:tcW w:w="3115" w:type="dxa"/>
                </w:tcPr>
                <w:p w14:paraId="51E9658E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01E9E935" w14:textId="77777777" w:rsidR="004B3EAD" w:rsidRPr="004B3EAD" w:rsidRDefault="00DF7683" w:rsidP="004B3EAD">
                  <w:r w:rsidRPr="00DF7683">
                    <w:t>2 years</w:t>
                  </w:r>
                </w:p>
              </w:tc>
            </w:tr>
            <w:tr w:rsidR="004B3EAD" w:rsidRPr="004B3EAD" w14:paraId="0DAAFBAE" w14:textId="77777777" w:rsidTr="00ED02C9">
              <w:tc>
                <w:tcPr>
                  <w:tcW w:w="3115" w:type="dxa"/>
                </w:tcPr>
                <w:p w14:paraId="368972AC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52010F0B" w14:textId="77777777" w:rsidR="004B3EAD" w:rsidRPr="004B3EAD" w:rsidRDefault="00DF7683" w:rsidP="004B3EAD">
                  <w:r w:rsidRPr="00DF7683">
                    <w:t xml:space="preserve">HTML, CSS, Java Script, </w:t>
                  </w:r>
                  <w:proofErr w:type="spellStart"/>
                  <w:r w:rsidRPr="00DF7683">
                    <w:t>JQuery</w:t>
                  </w:r>
                  <w:proofErr w:type="spellEnd"/>
                  <w:r w:rsidRPr="00DF7683">
                    <w:t xml:space="preserve">, MySQL, Bootstrap, </w:t>
                  </w:r>
                  <w:proofErr w:type="spellStart"/>
                  <w:r w:rsidRPr="00DF7683">
                    <w:t>DataTable</w:t>
                  </w:r>
                  <w:proofErr w:type="spellEnd"/>
                  <w:r w:rsidRPr="00DF7683">
                    <w:t>, NodeJS, Java, Scheduled Jobs (</w:t>
                  </w:r>
                  <w:proofErr w:type="spellStart"/>
                  <w:r w:rsidRPr="00DF7683">
                    <w:t>CronJobs</w:t>
                  </w:r>
                  <w:proofErr w:type="spellEnd"/>
                  <w:r w:rsidRPr="00DF7683">
                    <w:t>), excel sheets, Node-Mailer, AWS Elastic Beanstalk, Nginx.</w:t>
                  </w:r>
                </w:p>
              </w:tc>
            </w:tr>
            <w:tr w:rsidR="004B3EAD" w:rsidRPr="004B3EAD" w14:paraId="5BCA21C8" w14:textId="77777777" w:rsidTr="00ED02C9">
              <w:tc>
                <w:tcPr>
                  <w:tcW w:w="3115" w:type="dxa"/>
                </w:tcPr>
                <w:p w14:paraId="7385FE27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67403FE" w14:textId="77777777" w:rsidR="004B3EAD" w:rsidRPr="004B3EAD" w:rsidRDefault="00DF7683" w:rsidP="004B3EAD">
                  <w:r w:rsidRPr="00DF7683">
                    <w:t xml:space="preserve">Tool provides higher level of tracking system of individual shipments and creates a detailed dashboard also send alert when </w:t>
                  </w:r>
                  <w:r>
                    <w:t>status of shipment gets changed</w:t>
                  </w:r>
                  <w:r w:rsidR="004B3EAD" w:rsidRPr="004B3EAD">
                    <w:t>.</w:t>
                  </w:r>
                </w:p>
              </w:tc>
            </w:tr>
            <w:tr w:rsidR="004B3EAD" w:rsidRPr="004B3EAD" w14:paraId="4523EB9D" w14:textId="77777777" w:rsidTr="00ED02C9">
              <w:tc>
                <w:tcPr>
                  <w:tcW w:w="3115" w:type="dxa"/>
                </w:tcPr>
                <w:p w14:paraId="747ECEE5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3FD40DD8" w14:textId="77777777" w:rsidR="004B3EAD" w:rsidRPr="004B3EAD" w:rsidRDefault="004B3EAD" w:rsidP="004B3EAD">
                  <w:r w:rsidRPr="004B3EAD">
                    <w:t>Full stack software developer.</w:t>
                  </w:r>
                </w:p>
              </w:tc>
            </w:tr>
          </w:tbl>
          <w:p w14:paraId="39640AFB" w14:textId="13834F77" w:rsidR="001720DB" w:rsidRDefault="001720DB" w:rsidP="004B3EAD">
            <w:pPr>
              <w:rPr>
                <w:b/>
              </w:rPr>
            </w:pPr>
          </w:p>
          <w:p w14:paraId="2F8C39FC" w14:textId="31994367" w:rsidR="002831AA" w:rsidRDefault="002831AA" w:rsidP="004B3EAD">
            <w:pPr>
              <w:rPr>
                <w:b/>
              </w:rPr>
            </w:pPr>
          </w:p>
          <w:p w14:paraId="5FBB8B80" w14:textId="38E39979" w:rsidR="002831AA" w:rsidRDefault="002831AA" w:rsidP="004B3EAD">
            <w:pPr>
              <w:rPr>
                <w:b/>
              </w:rPr>
            </w:pPr>
          </w:p>
          <w:p w14:paraId="0E8386FC" w14:textId="66DE24B9" w:rsidR="002831AA" w:rsidRDefault="002831AA" w:rsidP="004B3EAD">
            <w:pPr>
              <w:rPr>
                <w:b/>
              </w:rPr>
            </w:pPr>
          </w:p>
          <w:p w14:paraId="7333A95E" w14:textId="1FF56506" w:rsidR="002831AA" w:rsidRDefault="002831AA" w:rsidP="004B3EAD">
            <w:pPr>
              <w:rPr>
                <w:b/>
              </w:rPr>
            </w:pPr>
          </w:p>
          <w:p w14:paraId="243163FC" w14:textId="15D574FE" w:rsidR="002831AA" w:rsidRDefault="002831AA" w:rsidP="004B3EAD">
            <w:pPr>
              <w:rPr>
                <w:b/>
              </w:rPr>
            </w:pPr>
          </w:p>
          <w:p w14:paraId="38F601D3" w14:textId="77777777" w:rsidR="002831AA" w:rsidRDefault="002831AA" w:rsidP="004B3EAD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4B3EAD" w:rsidRPr="004B3EAD" w14:paraId="760302E7" w14:textId="77777777" w:rsidTr="00ED02C9">
              <w:tc>
                <w:tcPr>
                  <w:tcW w:w="3115" w:type="dxa"/>
                </w:tcPr>
                <w:p w14:paraId="4E0618F3" w14:textId="77777777" w:rsidR="004B3EAD" w:rsidRPr="004B3EAD" w:rsidRDefault="004B3EAD" w:rsidP="004B3EAD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AF7F872" w14:textId="77777777" w:rsidR="004B3EAD" w:rsidRPr="004B3EAD" w:rsidRDefault="00DF7683" w:rsidP="00DF7683">
                  <w:proofErr w:type="spellStart"/>
                  <w:r w:rsidRPr="00DF7683">
                    <w:t>Mobibuzz</w:t>
                  </w:r>
                  <w:proofErr w:type="spellEnd"/>
                  <w:r w:rsidRPr="00DF7683">
                    <w:t xml:space="preserve"> project</w:t>
                  </w:r>
                </w:p>
              </w:tc>
            </w:tr>
            <w:tr w:rsidR="004B3EAD" w:rsidRPr="004B3EAD" w14:paraId="492FFC2F" w14:textId="77777777" w:rsidTr="00ED02C9">
              <w:tc>
                <w:tcPr>
                  <w:tcW w:w="3115" w:type="dxa"/>
                </w:tcPr>
                <w:p w14:paraId="6C9361C9" w14:textId="77777777" w:rsidR="004B3EAD" w:rsidRPr="004B3EAD" w:rsidRDefault="004B3EAD" w:rsidP="004B3EAD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D1B3E40" w14:textId="77777777" w:rsidR="004B3EAD" w:rsidRPr="004B3EAD" w:rsidRDefault="00DF7683" w:rsidP="004B3EAD">
                  <w:r w:rsidRPr="00DF7683">
                    <w:t>4 Months</w:t>
                  </w:r>
                </w:p>
              </w:tc>
            </w:tr>
            <w:tr w:rsidR="004B3EAD" w:rsidRPr="004B3EAD" w14:paraId="772126E6" w14:textId="77777777" w:rsidTr="00ED02C9">
              <w:tc>
                <w:tcPr>
                  <w:tcW w:w="3115" w:type="dxa"/>
                </w:tcPr>
                <w:p w14:paraId="094CCEC6" w14:textId="77777777" w:rsidR="004B3EAD" w:rsidRPr="004B3EAD" w:rsidRDefault="004B3EAD" w:rsidP="004B3EAD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62A5364E" w14:textId="506ADEC4" w:rsidR="004B3EAD" w:rsidRPr="004B3EAD" w:rsidRDefault="00DF7683" w:rsidP="004B3EAD">
                  <w:r w:rsidRPr="00DF7683">
                    <w:t xml:space="preserve">HTML, CSS, Java Script, </w:t>
                  </w:r>
                  <w:proofErr w:type="spellStart"/>
                  <w:r w:rsidRPr="00DF7683">
                    <w:t>JQuery</w:t>
                  </w:r>
                  <w:proofErr w:type="spellEnd"/>
                  <w:r w:rsidRPr="00DF7683">
                    <w:t>, MongoDB, Node.js, Bootstrap.</w:t>
                  </w:r>
                </w:p>
              </w:tc>
            </w:tr>
            <w:tr w:rsidR="004B3EAD" w:rsidRPr="004B3EAD" w14:paraId="123EB8E8" w14:textId="77777777" w:rsidTr="00ED02C9">
              <w:tc>
                <w:tcPr>
                  <w:tcW w:w="3115" w:type="dxa"/>
                </w:tcPr>
                <w:p w14:paraId="4DDE3A38" w14:textId="77777777" w:rsidR="004B3EAD" w:rsidRPr="004B3EAD" w:rsidRDefault="004B3EAD" w:rsidP="004B3EAD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16C4923" w14:textId="77777777" w:rsidR="004B3EAD" w:rsidRPr="004B3EAD" w:rsidRDefault="00DF7683" w:rsidP="004B3EAD">
                  <w:r w:rsidRPr="00DF7683">
                    <w:t>This project helps to track employee login, logout time, employee detailed profile, it consist Leave Management system and it also track employee status and company events.</w:t>
                  </w:r>
                </w:p>
              </w:tc>
            </w:tr>
            <w:tr w:rsidR="004B3EAD" w:rsidRPr="004B3EAD" w14:paraId="54559962" w14:textId="77777777" w:rsidTr="00ED02C9">
              <w:tc>
                <w:tcPr>
                  <w:tcW w:w="3115" w:type="dxa"/>
                </w:tcPr>
                <w:p w14:paraId="0B48530F" w14:textId="77777777" w:rsidR="004B3EAD" w:rsidRPr="004B3EAD" w:rsidRDefault="004B3EAD" w:rsidP="004B3EAD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70A71175" w14:textId="77777777" w:rsidR="004B3EAD" w:rsidRPr="004B3EAD" w:rsidRDefault="00DF7683" w:rsidP="004B3EAD">
                  <w:r w:rsidRPr="00DF7683">
                    <w:t>Front end developer.</w:t>
                  </w:r>
                </w:p>
              </w:tc>
            </w:tr>
          </w:tbl>
          <w:p w14:paraId="52226359" w14:textId="77777777" w:rsidR="00667E58" w:rsidRDefault="00667E58" w:rsidP="004B3EAD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77CE264D" w14:textId="77777777" w:rsidTr="00ED02C9">
              <w:tc>
                <w:tcPr>
                  <w:tcW w:w="3115" w:type="dxa"/>
                </w:tcPr>
                <w:p w14:paraId="41962D61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957C931" w14:textId="77777777" w:rsidR="00DF7683" w:rsidRPr="004B3EAD" w:rsidRDefault="001720DB" w:rsidP="00DF7683">
                  <w:proofErr w:type="spellStart"/>
                  <w:r w:rsidRPr="001720DB">
                    <w:t>KnoahsARK</w:t>
                  </w:r>
                  <w:proofErr w:type="spellEnd"/>
                  <w:r w:rsidRPr="001720DB">
                    <w:t xml:space="preserve"> 360</w:t>
                  </w:r>
                </w:p>
              </w:tc>
            </w:tr>
            <w:tr w:rsidR="00DF7683" w:rsidRPr="004B3EAD" w14:paraId="3214209A" w14:textId="77777777" w:rsidTr="00ED02C9">
              <w:tc>
                <w:tcPr>
                  <w:tcW w:w="3115" w:type="dxa"/>
                </w:tcPr>
                <w:p w14:paraId="3AA05F72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357A5B7A" w14:textId="77777777" w:rsidR="00DF7683" w:rsidRPr="004B3EAD" w:rsidRDefault="001720DB" w:rsidP="00DF7683">
                  <w:r>
                    <w:t xml:space="preserve">5 </w:t>
                  </w:r>
                  <w:r w:rsidR="00DF7683" w:rsidRPr="00DF7683">
                    <w:t>Months</w:t>
                  </w:r>
                </w:p>
              </w:tc>
            </w:tr>
            <w:tr w:rsidR="00DF7683" w:rsidRPr="004B3EAD" w14:paraId="6D204330" w14:textId="77777777" w:rsidTr="00ED02C9">
              <w:tc>
                <w:tcPr>
                  <w:tcW w:w="3115" w:type="dxa"/>
                </w:tcPr>
                <w:p w14:paraId="7B5E039E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0BDD1A3" w14:textId="77777777" w:rsidR="00DF7683" w:rsidRPr="004B3EAD" w:rsidRDefault="001720DB" w:rsidP="00DF7683">
                  <w:proofErr w:type="spellStart"/>
                  <w:r w:rsidRPr="001720DB">
                    <w:t>KnoahsARK</w:t>
                  </w:r>
                  <w:proofErr w:type="spellEnd"/>
                  <w:r w:rsidRPr="001720DB">
                    <w:t xml:space="preserve"> enables client to manage the entire customer contact center environment by integrating locations, staff, departments, tools, data points and processes to give you one view towards making better decisions</w:t>
                  </w:r>
                </w:p>
              </w:tc>
            </w:tr>
            <w:tr w:rsidR="00DF7683" w:rsidRPr="004B3EAD" w14:paraId="4A3A78D5" w14:textId="77777777" w:rsidTr="00ED02C9">
              <w:tc>
                <w:tcPr>
                  <w:tcW w:w="3115" w:type="dxa"/>
                </w:tcPr>
                <w:p w14:paraId="09BE74A3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6A8D4FC7" w14:textId="77777777" w:rsidR="00DF7683" w:rsidRPr="004B3EAD" w:rsidRDefault="00DF7683" w:rsidP="00DF7683">
                  <w:r w:rsidRPr="00DF7683">
                    <w:t>Front end developer.</w:t>
                  </w:r>
                </w:p>
              </w:tc>
            </w:tr>
          </w:tbl>
          <w:p w14:paraId="403A60AA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3D033706" w14:textId="77777777" w:rsidTr="00ED02C9">
              <w:tc>
                <w:tcPr>
                  <w:tcW w:w="3115" w:type="dxa"/>
                </w:tcPr>
                <w:p w14:paraId="1A9B3912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4FE91CD0" w14:textId="77777777" w:rsidR="00DF7683" w:rsidRPr="004B3EAD" w:rsidRDefault="001720DB" w:rsidP="00DF7683">
                  <w:r w:rsidRPr="001720DB">
                    <w:t>VHT project</w:t>
                  </w:r>
                </w:p>
              </w:tc>
            </w:tr>
            <w:tr w:rsidR="00DF7683" w:rsidRPr="004B3EAD" w14:paraId="091629D3" w14:textId="77777777" w:rsidTr="00ED02C9">
              <w:tc>
                <w:tcPr>
                  <w:tcW w:w="3115" w:type="dxa"/>
                </w:tcPr>
                <w:p w14:paraId="3F62A464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4649678B" w14:textId="77777777" w:rsidR="00DF7683" w:rsidRPr="004B3EAD" w:rsidRDefault="001720DB" w:rsidP="00DF7683">
                  <w:r>
                    <w:t>7</w:t>
                  </w:r>
                  <w:r w:rsidR="00DF7683" w:rsidRPr="00DF7683">
                    <w:t xml:space="preserve"> Months</w:t>
                  </w:r>
                </w:p>
              </w:tc>
            </w:tr>
            <w:tr w:rsidR="00DF7683" w:rsidRPr="004B3EAD" w14:paraId="7B14839F" w14:textId="77777777" w:rsidTr="00ED02C9">
              <w:tc>
                <w:tcPr>
                  <w:tcW w:w="3115" w:type="dxa"/>
                </w:tcPr>
                <w:p w14:paraId="0789AD17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47C2110A" w14:textId="77777777" w:rsidR="00DF7683" w:rsidRPr="004B3EAD" w:rsidRDefault="001720DB" w:rsidP="00DF7683">
                  <w:r w:rsidRPr="001720DB">
                    <w:t>VHT use to recognized the severity of customer frustration in relation to delivering exceptional customer service. This led to inventing a patented solution, VHT Callback, which eliminated wait time while increasing customer satisfaction.</w:t>
                  </w:r>
                </w:p>
              </w:tc>
            </w:tr>
            <w:tr w:rsidR="00DF7683" w:rsidRPr="004B3EAD" w14:paraId="4B097C42" w14:textId="77777777" w:rsidTr="00ED02C9">
              <w:tc>
                <w:tcPr>
                  <w:tcW w:w="3115" w:type="dxa"/>
                </w:tcPr>
                <w:p w14:paraId="5D0A668B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730CBF08" w14:textId="77777777" w:rsidR="00DF7683" w:rsidRPr="004B3EAD" w:rsidRDefault="001720DB" w:rsidP="00DF7683">
                  <w:r w:rsidRPr="001720DB">
                    <w:t>Developer (Language Method and grammar Developer, tested method by using JUnit test cases, Automate entire development by using Cucumber and ruby and run it into Jenkins).</w:t>
                  </w:r>
                </w:p>
              </w:tc>
            </w:tr>
          </w:tbl>
          <w:p w14:paraId="45F0CE9C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47E381A9" w14:textId="77777777" w:rsidTr="00ED02C9">
              <w:tc>
                <w:tcPr>
                  <w:tcW w:w="3115" w:type="dxa"/>
                </w:tcPr>
                <w:p w14:paraId="42332052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3E6BC7F9" w14:textId="77777777" w:rsidR="00DF7683" w:rsidRPr="004B3EAD" w:rsidRDefault="001720DB" w:rsidP="00DF7683">
                  <w:r w:rsidRPr="001720DB">
                    <w:t>ITI Jobs Portal project</w:t>
                  </w:r>
                </w:p>
              </w:tc>
            </w:tr>
            <w:tr w:rsidR="00DF7683" w:rsidRPr="004B3EAD" w14:paraId="4F1597B1" w14:textId="77777777" w:rsidTr="00ED02C9">
              <w:tc>
                <w:tcPr>
                  <w:tcW w:w="3115" w:type="dxa"/>
                </w:tcPr>
                <w:p w14:paraId="7DF200F0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481B0181" w14:textId="77777777" w:rsidR="00DF7683" w:rsidRPr="004B3EAD" w:rsidRDefault="001720DB" w:rsidP="00DF7683">
                  <w:r>
                    <w:t>2</w:t>
                  </w:r>
                  <w:r w:rsidRPr="00DF7683">
                    <w:t xml:space="preserve"> Months</w:t>
                  </w:r>
                </w:p>
              </w:tc>
            </w:tr>
            <w:tr w:rsidR="00DF7683" w:rsidRPr="004B3EAD" w14:paraId="59A3D1C0" w14:textId="77777777" w:rsidTr="00ED02C9">
              <w:tc>
                <w:tcPr>
                  <w:tcW w:w="3115" w:type="dxa"/>
                </w:tcPr>
                <w:p w14:paraId="312763B1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4F285724" w14:textId="77777777" w:rsidR="00DF7683" w:rsidRPr="004B3EAD" w:rsidRDefault="001720DB" w:rsidP="00DF7683">
                  <w:r w:rsidRPr="001720DB">
                    <w:t xml:space="preserve">HTML, CSS, Java Script, </w:t>
                  </w:r>
                  <w:proofErr w:type="spellStart"/>
                  <w:r w:rsidRPr="001720DB">
                    <w:t>JQuery</w:t>
                  </w:r>
                  <w:proofErr w:type="spellEnd"/>
                  <w:r w:rsidRPr="001720DB">
                    <w:t>, Nodejs, MySQL, DOM, AJAX, Json, Bootstrap4.</w:t>
                  </w:r>
                </w:p>
              </w:tc>
            </w:tr>
            <w:tr w:rsidR="00DF7683" w:rsidRPr="004B3EAD" w14:paraId="51D2EF16" w14:textId="77777777" w:rsidTr="00ED02C9">
              <w:tc>
                <w:tcPr>
                  <w:tcW w:w="3115" w:type="dxa"/>
                </w:tcPr>
                <w:p w14:paraId="7CB28C23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68B70F4D" w14:textId="77777777" w:rsidR="00DF7683" w:rsidRPr="004B3EAD" w:rsidRDefault="001720DB" w:rsidP="00DF7683">
                  <w:r w:rsidRPr="001720DB">
                    <w:t>Tool provides ITI related database. Here, users can manage, store, share and disseminate information about placement, ITI collages, and its having high level monitoring.</w:t>
                  </w:r>
                </w:p>
              </w:tc>
            </w:tr>
            <w:tr w:rsidR="00DF7683" w:rsidRPr="004B3EAD" w14:paraId="21236F5C" w14:textId="77777777" w:rsidTr="00ED02C9">
              <w:tc>
                <w:tcPr>
                  <w:tcW w:w="3115" w:type="dxa"/>
                </w:tcPr>
                <w:p w14:paraId="242B1156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2344CAC3" w14:textId="77777777" w:rsidR="00DF7683" w:rsidRPr="004B3EAD" w:rsidRDefault="00942C51" w:rsidP="00DF7683">
                  <w:r w:rsidRPr="00942C51">
                    <w:t>Full stack software developer (End to end product development with Responsive Web Design by using Bootstrap4 framework).</w:t>
                  </w:r>
                </w:p>
              </w:tc>
            </w:tr>
          </w:tbl>
          <w:p w14:paraId="661A4140" w14:textId="50B0D56A" w:rsidR="001720DB" w:rsidRDefault="001720DB" w:rsidP="00DF7683">
            <w:pPr>
              <w:rPr>
                <w:b/>
              </w:rPr>
            </w:pPr>
          </w:p>
          <w:p w14:paraId="2AF83494" w14:textId="0F05C8EB" w:rsidR="002831AA" w:rsidRDefault="002831AA" w:rsidP="00DF7683">
            <w:pPr>
              <w:rPr>
                <w:b/>
              </w:rPr>
            </w:pPr>
          </w:p>
          <w:p w14:paraId="6BF986DB" w14:textId="5EB77532" w:rsidR="002831AA" w:rsidRDefault="002831AA" w:rsidP="00DF7683">
            <w:pPr>
              <w:rPr>
                <w:b/>
              </w:rPr>
            </w:pPr>
          </w:p>
          <w:p w14:paraId="3F17DFE6" w14:textId="11F54124" w:rsidR="002831AA" w:rsidRDefault="002831AA" w:rsidP="00DF7683">
            <w:pPr>
              <w:rPr>
                <w:b/>
              </w:rPr>
            </w:pPr>
          </w:p>
          <w:p w14:paraId="08D0B99B" w14:textId="77777777" w:rsidR="002831AA" w:rsidRPr="004B3EAD" w:rsidRDefault="002831AA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7CC633BB" w14:textId="77777777" w:rsidTr="00ED02C9">
              <w:tc>
                <w:tcPr>
                  <w:tcW w:w="3115" w:type="dxa"/>
                </w:tcPr>
                <w:p w14:paraId="1846349B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585CD78D" w14:textId="77777777" w:rsidR="00DF7683" w:rsidRPr="004B3EAD" w:rsidRDefault="00942C51" w:rsidP="00DF7683">
                  <w:proofErr w:type="spellStart"/>
                  <w:r w:rsidRPr="00942C51">
                    <w:t>Greenticks</w:t>
                  </w:r>
                  <w:proofErr w:type="spellEnd"/>
                  <w:r w:rsidRPr="00942C51">
                    <w:t xml:space="preserve"> project</w:t>
                  </w:r>
                </w:p>
              </w:tc>
            </w:tr>
            <w:tr w:rsidR="00DF7683" w:rsidRPr="004B3EAD" w14:paraId="1089F9F4" w14:textId="77777777" w:rsidTr="00ED02C9">
              <w:tc>
                <w:tcPr>
                  <w:tcW w:w="3115" w:type="dxa"/>
                </w:tcPr>
                <w:p w14:paraId="5ABB8245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66817C49" w14:textId="77777777" w:rsidR="00DF7683" w:rsidRPr="004B3EAD" w:rsidRDefault="001720DB" w:rsidP="00DF7683">
                  <w:r>
                    <w:t>2</w:t>
                  </w:r>
                  <w:r w:rsidR="00DF7683" w:rsidRPr="00DF7683">
                    <w:t xml:space="preserve"> Months</w:t>
                  </w:r>
                </w:p>
              </w:tc>
            </w:tr>
            <w:tr w:rsidR="00DF7683" w:rsidRPr="004B3EAD" w14:paraId="43098A6F" w14:textId="77777777" w:rsidTr="00ED02C9">
              <w:tc>
                <w:tcPr>
                  <w:tcW w:w="3115" w:type="dxa"/>
                </w:tcPr>
                <w:p w14:paraId="7C0AF027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4AABFCAE" w14:textId="6BED5C68" w:rsidR="00DF7683" w:rsidRPr="004B3EAD" w:rsidRDefault="00942C51" w:rsidP="00DF7683">
                  <w:r w:rsidRPr="00942C51">
                    <w:t xml:space="preserve">HTML, CSS, Java Script, </w:t>
                  </w:r>
                  <w:proofErr w:type="spellStart"/>
                  <w:r w:rsidRPr="00942C51">
                    <w:t>JQuery</w:t>
                  </w:r>
                  <w:proofErr w:type="spellEnd"/>
                  <w:r w:rsidRPr="00942C51">
                    <w:t xml:space="preserve">, Nodejs, MySQL, MongoDB, DOM, AJAX, Json, Bootstrap 4, Mocha unit test, Webpack, Wordpress4.7, </w:t>
                  </w:r>
                  <w:proofErr w:type="spellStart"/>
                  <w:r w:rsidRPr="00942C51">
                    <w:t>MLab</w:t>
                  </w:r>
                  <w:proofErr w:type="spellEnd"/>
                  <w:r w:rsidRPr="00942C51">
                    <w:t>, Heroku.</w:t>
                  </w:r>
                </w:p>
              </w:tc>
            </w:tr>
            <w:tr w:rsidR="00DF7683" w:rsidRPr="004B3EAD" w14:paraId="6ACE6FE5" w14:textId="77777777" w:rsidTr="00ED02C9">
              <w:tc>
                <w:tcPr>
                  <w:tcW w:w="3115" w:type="dxa"/>
                </w:tcPr>
                <w:p w14:paraId="60109B64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82627B6" w14:textId="77777777" w:rsidR="00DF7683" w:rsidRPr="004B3EAD" w:rsidRDefault="00942C51" w:rsidP="00DF7683">
                  <w:r w:rsidRPr="00942C51">
                    <w:t>Tool provides computer based online exam details along with Invigilator details and track daily report.</w:t>
                  </w:r>
                </w:p>
              </w:tc>
            </w:tr>
            <w:tr w:rsidR="00DF7683" w:rsidRPr="004B3EAD" w14:paraId="34AC6E39" w14:textId="77777777" w:rsidTr="00ED02C9">
              <w:tc>
                <w:tcPr>
                  <w:tcW w:w="3115" w:type="dxa"/>
                </w:tcPr>
                <w:p w14:paraId="0CA78AEC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12893469" w14:textId="77777777" w:rsidR="00DF7683" w:rsidRPr="004B3EAD" w:rsidRDefault="00942C51" w:rsidP="00DF7683">
                  <w:r w:rsidRPr="00942C51">
                    <w:t>Full stack software developer.</w:t>
                  </w:r>
                </w:p>
              </w:tc>
            </w:tr>
          </w:tbl>
          <w:p w14:paraId="017115FC" w14:textId="77777777" w:rsidR="00667E58" w:rsidRPr="004B3EAD" w:rsidRDefault="00667E58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53143480" w14:textId="77777777" w:rsidTr="00ED02C9">
              <w:tc>
                <w:tcPr>
                  <w:tcW w:w="3115" w:type="dxa"/>
                </w:tcPr>
                <w:p w14:paraId="55246EE6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71BF4DAF" w14:textId="77777777" w:rsidR="00DF7683" w:rsidRPr="004B3EAD" w:rsidRDefault="00942C51" w:rsidP="00DF7683">
                  <w:proofErr w:type="spellStart"/>
                  <w:r w:rsidRPr="00942C51">
                    <w:t>Aerotic</w:t>
                  </w:r>
                  <w:proofErr w:type="spellEnd"/>
                  <w:r w:rsidRPr="00942C51">
                    <w:t xml:space="preserve"> Project</w:t>
                  </w:r>
                </w:p>
              </w:tc>
            </w:tr>
            <w:tr w:rsidR="00DF7683" w:rsidRPr="004B3EAD" w14:paraId="13AAB9EF" w14:textId="77777777" w:rsidTr="00ED02C9">
              <w:tc>
                <w:tcPr>
                  <w:tcW w:w="3115" w:type="dxa"/>
                </w:tcPr>
                <w:p w14:paraId="492EEB24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27FF9959" w14:textId="77777777" w:rsidR="00DF7683" w:rsidRPr="004B3EAD" w:rsidRDefault="00942C51" w:rsidP="00DF7683">
                  <w:r w:rsidRPr="00942C51">
                    <w:t>2020(present)</w:t>
                  </w:r>
                </w:p>
              </w:tc>
            </w:tr>
            <w:tr w:rsidR="00DF7683" w:rsidRPr="004B3EAD" w14:paraId="39677260" w14:textId="77777777" w:rsidTr="00ED02C9">
              <w:tc>
                <w:tcPr>
                  <w:tcW w:w="3115" w:type="dxa"/>
                </w:tcPr>
                <w:p w14:paraId="5D55CA45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3F3D9AC6" w14:textId="77777777" w:rsidR="00DF7683" w:rsidRPr="004B3EAD" w:rsidRDefault="00942C51" w:rsidP="00DF7683">
                  <w:r w:rsidRPr="00942C51">
                    <w:t>HTML, CSS, Java Script, JQuery, Core PHP, MySQL, DOM, AJAX, Json, Bootstrap 4.</w:t>
                  </w:r>
                </w:p>
              </w:tc>
            </w:tr>
            <w:tr w:rsidR="00DF7683" w:rsidRPr="004B3EAD" w14:paraId="50ACEBD9" w14:textId="77777777" w:rsidTr="00ED02C9">
              <w:tc>
                <w:tcPr>
                  <w:tcW w:w="3115" w:type="dxa"/>
                </w:tcPr>
                <w:p w14:paraId="509B9B8D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7CAB3F6B" w14:textId="42295689" w:rsidR="00DF7683" w:rsidRPr="004B3EAD" w:rsidRDefault="00942C51" w:rsidP="00DF7683">
                  <w:r w:rsidRPr="00942C51">
                    <w:t>Tool provides product details and also gen</w:t>
                  </w:r>
                  <w:r w:rsidR="00CF7DF8">
                    <w:t>e</w:t>
                  </w:r>
                  <w:r w:rsidRPr="00942C51">
                    <w:t>rate daily invoices.</w:t>
                  </w:r>
                  <w:r w:rsidR="00CF7DF8">
                    <w:t xml:space="preserve"> </w:t>
                  </w:r>
                  <w:r w:rsidRPr="00942C51">
                    <w:t>It also provide reminder for the customer.</w:t>
                  </w:r>
                </w:p>
              </w:tc>
            </w:tr>
            <w:tr w:rsidR="00DF7683" w:rsidRPr="004B3EAD" w14:paraId="6FC0BF5C" w14:textId="77777777" w:rsidTr="00ED02C9">
              <w:tc>
                <w:tcPr>
                  <w:tcW w:w="3115" w:type="dxa"/>
                </w:tcPr>
                <w:p w14:paraId="14E0C6F7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0E3DB120" w14:textId="77777777" w:rsidR="00DF7683" w:rsidRPr="004B3EAD" w:rsidRDefault="00942C51" w:rsidP="00DF7683">
                  <w:r>
                    <w:t>S</w:t>
                  </w:r>
                  <w:r w:rsidRPr="00942C51">
                    <w:t>oftware developer.</w:t>
                  </w:r>
                </w:p>
              </w:tc>
            </w:tr>
          </w:tbl>
          <w:p w14:paraId="507A291A" w14:textId="77777777" w:rsidR="00DF7683" w:rsidRPr="004B3EAD" w:rsidRDefault="00DF7683" w:rsidP="00DF7683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DF7683" w:rsidRPr="004B3EAD" w14:paraId="084A6159" w14:textId="77777777" w:rsidTr="00ED02C9">
              <w:tc>
                <w:tcPr>
                  <w:tcW w:w="3115" w:type="dxa"/>
                </w:tcPr>
                <w:p w14:paraId="7987ADDF" w14:textId="77777777" w:rsidR="00DF7683" w:rsidRPr="004B3EAD" w:rsidRDefault="00DF7683" w:rsidP="00DF7683">
                  <w:r w:rsidRPr="004B3EAD">
                    <w:t>Project Title:</w:t>
                  </w:r>
                </w:p>
              </w:tc>
              <w:tc>
                <w:tcPr>
                  <w:tcW w:w="3115" w:type="dxa"/>
                </w:tcPr>
                <w:p w14:paraId="652645A3" w14:textId="77777777" w:rsidR="00DF7683" w:rsidRPr="004B3EAD" w:rsidRDefault="00A17304" w:rsidP="00DF7683">
                  <w:proofErr w:type="spellStart"/>
                  <w:r w:rsidRPr="00A17304">
                    <w:t>Harshuj</w:t>
                  </w:r>
                  <w:proofErr w:type="spellEnd"/>
                </w:p>
              </w:tc>
            </w:tr>
            <w:tr w:rsidR="00DF7683" w:rsidRPr="004B3EAD" w14:paraId="68ECBD04" w14:textId="77777777" w:rsidTr="00ED02C9">
              <w:tc>
                <w:tcPr>
                  <w:tcW w:w="3115" w:type="dxa"/>
                </w:tcPr>
                <w:p w14:paraId="288552B9" w14:textId="77777777" w:rsidR="00DF7683" w:rsidRPr="004B3EAD" w:rsidRDefault="00DF7683" w:rsidP="00DF7683">
                  <w:r w:rsidRPr="004B3EAD">
                    <w:t>Duration:</w:t>
                  </w:r>
                </w:p>
              </w:tc>
              <w:tc>
                <w:tcPr>
                  <w:tcW w:w="3115" w:type="dxa"/>
                </w:tcPr>
                <w:p w14:paraId="1DC35050" w14:textId="77777777" w:rsidR="00DF7683" w:rsidRPr="004B3EAD" w:rsidRDefault="00942C51" w:rsidP="00DF7683">
                  <w:r w:rsidRPr="00942C51">
                    <w:t>2020(present)</w:t>
                  </w:r>
                </w:p>
              </w:tc>
            </w:tr>
            <w:tr w:rsidR="00DF7683" w:rsidRPr="004B3EAD" w14:paraId="2E44AE77" w14:textId="77777777" w:rsidTr="00ED02C9">
              <w:tc>
                <w:tcPr>
                  <w:tcW w:w="3115" w:type="dxa"/>
                </w:tcPr>
                <w:p w14:paraId="19CD7B06" w14:textId="77777777" w:rsidR="00DF7683" w:rsidRPr="004B3EAD" w:rsidRDefault="00DF7683" w:rsidP="00DF7683">
                  <w:r w:rsidRPr="004B3EAD">
                    <w:t>Technology:</w:t>
                  </w:r>
                </w:p>
              </w:tc>
              <w:tc>
                <w:tcPr>
                  <w:tcW w:w="3115" w:type="dxa"/>
                </w:tcPr>
                <w:p w14:paraId="7AF54428" w14:textId="09DD1272" w:rsidR="00DF7683" w:rsidRPr="004B3EAD" w:rsidRDefault="00A17304" w:rsidP="00DF7683">
                  <w:r w:rsidRPr="00A17304">
                    <w:t>HTML, CSS, Java Script, JQuery, Core PHP, MySQL, Composer, DOM, AJAX, Json, Materialize-C</w:t>
                  </w:r>
                  <w:r w:rsidR="00CF7DF8">
                    <w:t>SS</w:t>
                  </w:r>
                  <w:r w:rsidRPr="00A17304">
                    <w:t>, Digital-Ocean.</w:t>
                  </w:r>
                </w:p>
              </w:tc>
            </w:tr>
            <w:tr w:rsidR="00DF7683" w:rsidRPr="004B3EAD" w14:paraId="2AAA917F" w14:textId="77777777" w:rsidTr="00ED02C9">
              <w:tc>
                <w:tcPr>
                  <w:tcW w:w="3115" w:type="dxa"/>
                </w:tcPr>
                <w:p w14:paraId="1BE5CF7E" w14:textId="77777777" w:rsidR="00DF7683" w:rsidRPr="004B3EAD" w:rsidRDefault="00DF7683" w:rsidP="00DF7683">
                  <w:r w:rsidRPr="004B3EAD">
                    <w:t>Project Description:</w:t>
                  </w:r>
                </w:p>
              </w:tc>
              <w:tc>
                <w:tcPr>
                  <w:tcW w:w="3115" w:type="dxa"/>
                </w:tcPr>
                <w:p w14:paraId="5A55DA75" w14:textId="77777777" w:rsidR="00DF7683" w:rsidRPr="004B3EAD" w:rsidRDefault="00942C51" w:rsidP="00DF7683">
                  <w:r w:rsidRPr="00942C51">
                    <w:t>Tool provides one destination for many applications like contacts, reminders, to-do-list, useful weblinks, notes, feedback etc.</w:t>
                  </w:r>
                </w:p>
              </w:tc>
            </w:tr>
            <w:tr w:rsidR="00DF7683" w:rsidRPr="004B3EAD" w14:paraId="569AF9B0" w14:textId="77777777" w:rsidTr="00ED02C9">
              <w:tc>
                <w:tcPr>
                  <w:tcW w:w="3115" w:type="dxa"/>
                </w:tcPr>
                <w:p w14:paraId="6C9C8A8D" w14:textId="77777777" w:rsidR="00DF7683" w:rsidRPr="004B3EAD" w:rsidRDefault="00DF7683" w:rsidP="00DF7683">
                  <w:r w:rsidRPr="004B3EAD">
                    <w:t>Role:</w:t>
                  </w:r>
                </w:p>
              </w:tc>
              <w:tc>
                <w:tcPr>
                  <w:tcW w:w="3115" w:type="dxa"/>
                </w:tcPr>
                <w:p w14:paraId="4C7C461F" w14:textId="77777777" w:rsidR="00DF7683" w:rsidRPr="004B3EAD" w:rsidRDefault="00942C51" w:rsidP="00DF7683">
                  <w:r w:rsidRPr="00942C51">
                    <w:t>Full stack software developer.</w:t>
                  </w:r>
                </w:p>
              </w:tc>
            </w:tr>
          </w:tbl>
          <w:p w14:paraId="1269BA65" w14:textId="77777777" w:rsidR="00DF7683" w:rsidRPr="004B3EAD" w:rsidRDefault="00DF7683" w:rsidP="00DF7683">
            <w:pPr>
              <w:rPr>
                <w:b/>
              </w:rPr>
            </w:pPr>
          </w:p>
          <w:p w14:paraId="7D2065EA" w14:textId="77777777" w:rsidR="00DF7683" w:rsidRPr="004B3EAD" w:rsidRDefault="00DF7683" w:rsidP="004B3EAD">
            <w:pPr>
              <w:rPr>
                <w:b/>
              </w:rPr>
            </w:pPr>
          </w:p>
          <w:p w14:paraId="5EF2CF2C" w14:textId="77777777" w:rsidR="001720DB" w:rsidRPr="001720DB" w:rsidRDefault="001720DB" w:rsidP="001720DB"/>
          <w:p w14:paraId="2402ACEB" w14:textId="77777777" w:rsidR="00036450" w:rsidRDefault="001B7321" w:rsidP="00036450">
            <w:pPr>
              <w:pStyle w:val="Heading2"/>
            </w:pPr>
            <w:sdt>
              <w:sdtPr>
                <w:id w:val="1669594239"/>
                <w:placeholder>
                  <w:docPart w:val="F4A659C0E4D94AC29E68E59F0B444A4E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15B0765C" w14:textId="242EE9DF" w:rsidR="00036450" w:rsidRPr="004D3011" w:rsidRDefault="00D865E7" w:rsidP="004D3011">
            <w:pPr>
              <w:rPr>
                <w:color w:val="FFFFFF" w:themeColor="background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6CED360" wp14:editId="55BECC75">
                  <wp:extent cx="5364468" cy="1858643"/>
                  <wp:effectExtent l="0" t="0" r="825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68" cy="1858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A219F" w14:textId="23A44CD3" w:rsidR="008A5430" w:rsidRDefault="008A5430" w:rsidP="008A5430">
      <w:pPr>
        <w:tabs>
          <w:tab w:val="left" w:pos="7975"/>
        </w:tabs>
      </w:pPr>
    </w:p>
    <w:p w14:paraId="2E889FD0" w14:textId="5EE4E04D" w:rsidR="0043117B" w:rsidRDefault="00470B90" w:rsidP="008C32D7">
      <w:pPr>
        <w:tabs>
          <w:tab w:val="left" w:pos="7975"/>
        </w:tabs>
      </w:pPr>
      <w:r>
        <w:tab/>
      </w:r>
    </w:p>
    <w:p w14:paraId="221203D7" w14:textId="77777777" w:rsidR="00D865E7" w:rsidRPr="00470B90" w:rsidRDefault="00D865E7" w:rsidP="008C32D7">
      <w:pPr>
        <w:tabs>
          <w:tab w:val="left" w:pos="7975"/>
        </w:tabs>
      </w:pPr>
    </w:p>
    <w:sectPr w:rsidR="00D865E7" w:rsidRPr="00470B90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85E99" w14:textId="77777777" w:rsidR="001B7321" w:rsidRDefault="001B7321" w:rsidP="000C45FF">
      <w:r>
        <w:separator/>
      </w:r>
    </w:p>
  </w:endnote>
  <w:endnote w:type="continuationSeparator" w:id="0">
    <w:p w14:paraId="3DC46695" w14:textId="77777777" w:rsidR="001B7321" w:rsidRDefault="001B732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C666" w14:textId="77777777" w:rsidR="001B7321" w:rsidRDefault="001B7321" w:rsidP="000C45FF">
      <w:r>
        <w:separator/>
      </w:r>
    </w:p>
  </w:footnote>
  <w:footnote w:type="continuationSeparator" w:id="0">
    <w:p w14:paraId="10092BC5" w14:textId="77777777" w:rsidR="001B7321" w:rsidRDefault="001B732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7434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89F5177" wp14:editId="53050D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C7"/>
    <w:multiLevelType w:val="hybridMultilevel"/>
    <w:tmpl w:val="5B54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495F"/>
    <w:multiLevelType w:val="hybridMultilevel"/>
    <w:tmpl w:val="05423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3496"/>
    <w:multiLevelType w:val="hybridMultilevel"/>
    <w:tmpl w:val="4928E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4945"/>
    <w:multiLevelType w:val="hybridMultilevel"/>
    <w:tmpl w:val="3C48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21711"/>
    <w:multiLevelType w:val="hybridMultilevel"/>
    <w:tmpl w:val="1C94C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FA"/>
    <w:rsid w:val="00023830"/>
    <w:rsid w:val="00036450"/>
    <w:rsid w:val="00094499"/>
    <w:rsid w:val="000C45FF"/>
    <w:rsid w:val="000E3FD1"/>
    <w:rsid w:val="00112054"/>
    <w:rsid w:val="001311FA"/>
    <w:rsid w:val="001525E1"/>
    <w:rsid w:val="001720DB"/>
    <w:rsid w:val="00180329"/>
    <w:rsid w:val="0019001F"/>
    <w:rsid w:val="001A74A5"/>
    <w:rsid w:val="001B2ABD"/>
    <w:rsid w:val="001B7321"/>
    <w:rsid w:val="001E0391"/>
    <w:rsid w:val="001E1759"/>
    <w:rsid w:val="001E452F"/>
    <w:rsid w:val="001F0D73"/>
    <w:rsid w:val="001F1ECC"/>
    <w:rsid w:val="001F6D5B"/>
    <w:rsid w:val="002276D0"/>
    <w:rsid w:val="002400EB"/>
    <w:rsid w:val="00256CF7"/>
    <w:rsid w:val="00266729"/>
    <w:rsid w:val="00281FD5"/>
    <w:rsid w:val="002831AA"/>
    <w:rsid w:val="0030481B"/>
    <w:rsid w:val="003156FC"/>
    <w:rsid w:val="003160F8"/>
    <w:rsid w:val="003254B5"/>
    <w:rsid w:val="0037121F"/>
    <w:rsid w:val="00397B0B"/>
    <w:rsid w:val="003A6B7D"/>
    <w:rsid w:val="003B06CA"/>
    <w:rsid w:val="004071FC"/>
    <w:rsid w:val="00445947"/>
    <w:rsid w:val="00470B90"/>
    <w:rsid w:val="004813B3"/>
    <w:rsid w:val="00496591"/>
    <w:rsid w:val="004B3EAD"/>
    <w:rsid w:val="004C63E4"/>
    <w:rsid w:val="004D3011"/>
    <w:rsid w:val="004D43E1"/>
    <w:rsid w:val="004E0A03"/>
    <w:rsid w:val="004F5D28"/>
    <w:rsid w:val="005262AC"/>
    <w:rsid w:val="005E39D5"/>
    <w:rsid w:val="00600670"/>
    <w:rsid w:val="0062123A"/>
    <w:rsid w:val="00646E75"/>
    <w:rsid w:val="00667E58"/>
    <w:rsid w:val="006771D0"/>
    <w:rsid w:val="0069404A"/>
    <w:rsid w:val="00715FCB"/>
    <w:rsid w:val="00743101"/>
    <w:rsid w:val="007775E1"/>
    <w:rsid w:val="007867A0"/>
    <w:rsid w:val="007927F5"/>
    <w:rsid w:val="00802CA0"/>
    <w:rsid w:val="00826379"/>
    <w:rsid w:val="00890FA0"/>
    <w:rsid w:val="008A3240"/>
    <w:rsid w:val="008A5430"/>
    <w:rsid w:val="008C32D7"/>
    <w:rsid w:val="009260CD"/>
    <w:rsid w:val="00942C51"/>
    <w:rsid w:val="00952C25"/>
    <w:rsid w:val="009B3C33"/>
    <w:rsid w:val="009E6327"/>
    <w:rsid w:val="00A17304"/>
    <w:rsid w:val="00A2118D"/>
    <w:rsid w:val="00AD76E2"/>
    <w:rsid w:val="00AE08F6"/>
    <w:rsid w:val="00AF1E03"/>
    <w:rsid w:val="00B20152"/>
    <w:rsid w:val="00B323BE"/>
    <w:rsid w:val="00B359E4"/>
    <w:rsid w:val="00B57D98"/>
    <w:rsid w:val="00B65F3D"/>
    <w:rsid w:val="00B70850"/>
    <w:rsid w:val="00B7667C"/>
    <w:rsid w:val="00BA0F96"/>
    <w:rsid w:val="00C066B6"/>
    <w:rsid w:val="00C149CE"/>
    <w:rsid w:val="00C37BA1"/>
    <w:rsid w:val="00C4674C"/>
    <w:rsid w:val="00C506CF"/>
    <w:rsid w:val="00C72BED"/>
    <w:rsid w:val="00C9578B"/>
    <w:rsid w:val="00CB0055"/>
    <w:rsid w:val="00CC5393"/>
    <w:rsid w:val="00CF7DF8"/>
    <w:rsid w:val="00D2522B"/>
    <w:rsid w:val="00D422DE"/>
    <w:rsid w:val="00D5459D"/>
    <w:rsid w:val="00D628AF"/>
    <w:rsid w:val="00D73893"/>
    <w:rsid w:val="00D865E7"/>
    <w:rsid w:val="00DA1F4D"/>
    <w:rsid w:val="00DD172A"/>
    <w:rsid w:val="00DF7683"/>
    <w:rsid w:val="00E25A26"/>
    <w:rsid w:val="00E4381A"/>
    <w:rsid w:val="00E55D74"/>
    <w:rsid w:val="00E75AB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49C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A0F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1311FA"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311FA"/>
    <w:rPr>
      <w:rFonts w:ascii="Arial" w:eastAsia="Arial" w:hAnsi="Arial" w:cs="Arial"/>
      <w:sz w:val="19"/>
      <w:szCs w:val="19"/>
      <w:lang w:eastAsia="en-US" w:bidi="en-US"/>
    </w:rPr>
  </w:style>
  <w:style w:type="paragraph" w:styleId="ListParagraph">
    <w:name w:val="List Paragraph"/>
    <w:basedOn w:val="Normal"/>
    <w:uiPriority w:val="34"/>
    <w:semiHidden/>
    <w:qFormat/>
    <w:rsid w:val="00E75AB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96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paragraph" w:customStyle="1" w:styleId="TableParagraph">
    <w:name w:val="Table Paragraph"/>
    <w:basedOn w:val="Normal"/>
    <w:uiPriority w:val="1"/>
    <w:qFormat/>
    <w:rsid w:val="00826379"/>
    <w:pPr>
      <w:widowControl w:val="0"/>
      <w:autoSpaceDE w:val="0"/>
      <w:autoSpaceDN w:val="0"/>
      <w:spacing w:before="89"/>
      <w:ind w:left="80"/>
    </w:pPr>
    <w:rPr>
      <w:rFonts w:ascii="Arial" w:eastAsia="Arial" w:hAnsi="Arial" w:cs="Arial"/>
      <w:sz w:val="22"/>
      <w:lang w:eastAsia="en-US"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0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26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65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5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066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49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n.linkedin.com/in/ambuj-dubey-2923b456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%20(https://github.com/ambujbpl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%20(https://github.com/ambujbpl)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n.linkedin.com/in/ambuj-%20dubey-2923b456)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%20Lapto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C57E24CCC34974B52B98595B3D6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3B20F-BE70-4979-A942-FD7810A6FE5D}"/>
      </w:docPartPr>
      <w:docPartBody>
        <w:p w:rsidR="000744C4" w:rsidRDefault="00B10CD2">
          <w:pPr>
            <w:pStyle w:val="26C57E24CCC34974B52B98595B3D6C3C"/>
          </w:pPr>
          <w:r w:rsidRPr="00CB0055">
            <w:t>Contact</w:t>
          </w:r>
        </w:p>
      </w:docPartBody>
    </w:docPart>
    <w:docPart>
      <w:docPartPr>
        <w:name w:val="79D65A5D42BB49E28ACE335BDD384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6EA8-04FC-4A9B-9AAC-5A22063B659B}"/>
      </w:docPartPr>
      <w:docPartBody>
        <w:p w:rsidR="000744C4" w:rsidRDefault="00B10CD2">
          <w:pPr>
            <w:pStyle w:val="79D65A5D42BB49E28ACE335BDD384589"/>
          </w:pPr>
          <w:r w:rsidRPr="004D3011">
            <w:t>PHONE:</w:t>
          </w:r>
        </w:p>
      </w:docPartBody>
    </w:docPart>
    <w:docPart>
      <w:docPartPr>
        <w:name w:val="6BDB830D4DC248298AB0C2C7FE925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E2BD1-37ED-4F10-8B32-F9A1F02749F3}"/>
      </w:docPartPr>
      <w:docPartBody>
        <w:p w:rsidR="000744C4" w:rsidRDefault="00B10CD2">
          <w:pPr>
            <w:pStyle w:val="6BDB830D4DC248298AB0C2C7FE9259D1"/>
          </w:pPr>
          <w:r w:rsidRPr="004D3011">
            <w:t>WEBSITE:</w:t>
          </w:r>
        </w:p>
      </w:docPartBody>
    </w:docPart>
    <w:docPart>
      <w:docPartPr>
        <w:name w:val="22DD174E85E446B8A2A3B54E324B1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1877-E670-41F8-B401-7CDE3D9B85E0}"/>
      </w:docPartPr>
      <w:docPartBody>
        <w:p w:rsidR="000744C4" w:rsidRDefault="00B10CD2">
          <w:pPr>
            <w:pStyle w:val="22DD174E85E446B8A2A3B54E324B1432"/>
          </w:pPr>
          <w:r w:rsidRPr="004D3011">
            <w:t>EMAIL:</w:t>
          </w:r>
        </w:p>
      </w:docPartBody>
    </w:docPart>
    <w:docPart>
      <w:docPartPr>
        <w:name w:val="F4A659C0E4D94AC29E68E59F0B444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5D96D-9DBA-4628-8CC2-23D64AAEBEB4}"/>
      </w:docPartPr>
      <w:docPartBody>
        <w:p w:rsidR="000744C4" w:rsidRDefault="00B10CD2">
          <w:pPr>
            <w:pStyle w:val="F4A659C0E4D94AC29E68E59F0B444A4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401B9B3F15C4087BE5FF712F8B4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F9287-5AAC-4076-8B65-CACEB59743CB}"/>
      </w:docPartPr>
      <w:docPartBody>
        <w:p w:rsidR="000744C4" w:rsidRDefault="00A3073C" w:rsidP="00A3073C">
          <w:pPr>
            <w:pStyle w:val="8401B9B3F15C4087BE5FF712F8B4B339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3C"/>
    <w:rsid w:val="000744C4"/>
    <w:rsid w:val="001F7A3D"/>
    <w:rsid w:val="0047408C"/>
    <w:rsid w:val="00927F97"/>
    <w:rsid w:val="009C7869"/>
    <w:rsid w:val="009F4560"/>
    <w:rsid w:val="00A3073C"/>
    <w:rsid w:val="00AF443E"/>
    <w:rsid w:val="00B10CD2"/>
    <w:rsid w:val="00E37DFF"/>
    <w:rsid w:val="00E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744C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57E24CCC34974B52B98595B3D6C3C">
    <w:name w:val="26C57E24CCC34974B52B98595B3D6C3C"/>
  </w:style>
  <w:style w:type="paragraph" w:customStyle="1" w:styleId="79D65A5D42BB49E28ACE335BDD384589">
    <w:name w:val="79D65A5D42BB49E28ACE335BDD384589"/>
  </w:style>
  <w:style w:type="paragraph" w:customStyle="1" w:styleId="6BDB830D4DC248298AB0C2C7FE9259D1">
    <w:name w:val="6BDB830D4DC248298AB0C2C7FE9259D1"/>
  </w:style>
  <w:style w:type="paragraph" w:customStyle="1" w:styleId="22DD174E85E446B8A2A3B54E324B1432">
    <w:name w:val="22DD174E85E446B8A2A3B54E324B143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44C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F4A659C0E4D94AC29E68E59F0B444A4E">
    <w:name w:val="F4A659C0E4D94AC29E68E59F0B444A4E"/>
  </w:style>
  <w:style w:type="paragraph" w:customStyle="1" w:styleId="8401B9B3F15C4087BE5FF712F8B4B339">
    <w:name w:val="8401B9B3F15C4087BE5FF712F8B4B339"/>
    <w:rsid w:val="00A30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5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AmbujPortfolio</vt:lpstr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AmbujPortfolio</dc:title>
  <dc:subject/>
  <dc:creator/>
  <cp:keywords/>
  <dc:description/>
  <cp:lastModifiedBy/>
  <cp:revision>1</cp:revision>
  <dcterms:created xsi:type="dcterms:W3CDTF">2021-01-28T11:15:00Z</dcterms:created>
  <dcterms:modified xsi:type="dcterms:W3CDTF">2021-04-24T13:16:00Z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